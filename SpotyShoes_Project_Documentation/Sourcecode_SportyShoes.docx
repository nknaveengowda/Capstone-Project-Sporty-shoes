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school name:"/>
        <w:tag w:val="Enter school name:"/>
        <w:id w:val="-862509636"/>
        <w:placeholder>
          <w:docPart w:val="8F5D5282CE534569BFAE2D941B480A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2502B0" w:rsidRPr="00DB45B9" w:rsidRDefault="00E347F0" w:rsidP="00C96442">
          <w:pPr>
            <w:pStyle w:val="Title"/>
            <w:ind w:left="-360"/>
          </w:pPr>
          <w:r>
            <w:t>Source Code</w:t>
          </w:r>
          <w:r w:rsidR="00EB3EA9">
            <w:t xml:space="preserve">             </w:t>
          </w:r>
          <w:r w:rsidR="001E6BF3">
            <w:t xml:space="preserve">                 </w:t>
          </w:r>
          <w:r w:rsidR="00CB4E63">
            <w:t xml:space="preserve">    </w:t>
          </w:r>
          <w:r w:rsidR="005C227B">
            <w:t xml:space="preserve">    </w:t>
          </w:r>
          <w:r w:rsidR="00A12D48">
            <w:t xml:space="preserve">        </w:t>
          </w:r>
          <w:r w:rsidR="00EB3EA9">
            <w:t>naveen n k</w:t>
          </w:r>
        </w:p>
      </w:sdtContent>
    </w:sdt>
    <w:p w:rsidR="00BC3B18" w:rsidRDefault="00BC3B18" w:rsidP="00BC3B18">
      <w:pPr>
        <w:pStyle w:val="ListParagraph"/>
        <w:spacing w:after="0" w:line="240" w:lineRule="auto"/>
        <w:ind w:left="-360"/>
        <w:rPr>
          <w:b/>
          <w:sz w:val="28"/>
          <w:szCs w:val="28"/>
        </w:rPr>
      </w:pPr>
      <w:r w:rsidRPr="00BC3B18">
        <w:rPr>
          <w:b/>
          <w:sz w:val="28"/>
          <w:szCs w:val="28"/>
          <w:u w:val="single"/>
        </w:rPr>
        <w:t>GITHUB URL:</w:t>
      </w:r>
      <w:r w:rsidRPr="00BC3B18">
        <w:t xml:space="preserve"> </w:t>
      </w:r>
      <w:hyperlink r:id="rId7" w:history="1">
        <w:r w:rsidRPr="00962973">
          <w:rPr>
            <w:rStyle w:val="Hyperlink"/>
            <w:b/>
            <w:sz w:val="28"/>
            <w:szCs w:val="28"/>
          </w:rPr>
          <w:t>https://github.com/nknaveengowda/Capstone-Project-Sporty-shoes</w:t>
        </w:r>
      </w:hyperlink>
    </w:p>
    <w:p w:rsidR="00BC3B18" w:rsidRDefault="00BC3B18" w:rsidP="00BC3B18">
      <w:pPr>
        <w:pStyle w:val="ListParagraph"/>
        <w:spacing w:after="0" w:line="240" w:lineRule="auto"/>
        <w:ind w:left="0"/>
        <w:rPr>
          <w:b/>
          <w:sz w:val="28"/>
          <w:szCs w:val="28"/>
        </w:rPr>
      </w:pPr>
      <w:bookmarkStart w:id="0" w:name="_GoBack"/>
      <w:bookmarkEnd w:id="0"/>
    </w:p>
    <w:p w:rsidR="00552FA3" w:rsidRPr="00552FA3" w:rsidRDefault="00552FA3" w:rsidP="00552FA3">
      <w:pPr>
        <w:pStyle w:val="ListParagraph"/>
        <w:numPr>
          <w:ilvl w:val="0"/>
          <w:numId w:val="15"/>
        </w:numPr>
        <w:spacing w:after="0" w:line="240" w:lineRule="auto"/>
        <w:ind w:left="0"/>
        <w:rPr>
          <w:b/>
          <w:sz w:val="28"/>
          <w:szCs w:val="28"/>
        </w:rPr>
      </w:pPr>
      <w:r w:rsidRPr="00552FA3">
        <w:rPr>
          <w:b/>
          <w:sz w:val="28"/>
          <w:szCs w:val="28"/>
        </w:rPr>
        <w:t>Create Selenium scripts using TestNG to test all the pages in the web app that will automate:</w:t>
      </w:r>
    </w:p>
    <w:p w:rsidR="00552FA3" w:rsidRPr="00552FA3" w:rsidRDefault="00552FA3" w:rsidP="00552FA3">
      <w:pPr>
        <w:spacing w:after="0" w:line="240" w:lineRule="auto"/>
        <w:ind w:left="-360"/>
        <w:rPr>
          <w:b/>
          <w:sz w:val="28"/>
          <w:szCs w:val="28"/>
        </w:rPr>
      </w:pPr>
      <w:r w:rsidRPr="00552FA3">
        <w:rPr>
          <w:b/>
          <w:sz w:val="28"/>
          <w:szCs w:val="28"/>
        </w:rPr>
        <w:t>●</w:t>
      </w:r>
      <w:r w:rsidRPr="00552FA3">
        <w:rPr>
          <w:b/>
          <w:sz w:val="28"/>
          <w:szCs w:val="28"/>
        </w:rPr>
        <w:tab/>
        <w:t>Login page</w:t>
      </w:r>
    </w:p>
    <w:p w:rsidR="00552FA3" w:rsidRPr="00552FA3" w:rsidRDefault="00552FA3" w:rsidP="00552FA3">
      <w:pPr>
        <w:spacing w:after="0" w:line="240" w:lineRule="auto"/>
        <w:ind w:left="-360"/>
        <w:rPr>
          <w:b/>
          <w:sz w:val="28"/>
          <w:szCs w:val="28"/>
        </w:rPr>
      </w:pPr>
      <w:r w:rsidRPr="00552FA3">
        <w:rPr>
          <w:b/>
          <w:sz w:val="28"/>
          <w:szCs w:val="28"/>
        </w:rPr>
        <w:t>●</w:t>
      </w:r>
      <w:r w:rsidRPr="00552FA3">
        <w:rPr>
          <w:b/>
          <w:sz w:val="28"/>
          <w:szCs w:val="28"/>
        </w:rPr>
        <w:tab/>
        <w:t>Registration Page</w:t>
      </w:r>
    </w:p>
    <w:p w:rsidR="00552FA3" w:rsidRPr="00552FA3" w:rsidRDefault="00552FA3" w:rsidP="00552FA3">
      <w:pPr>
        <w:spacing w:after="0" w:line="240" w:lineRule="auto"/>
        <w:ind w:left="-360"/>
        <w:rPr>
          <w:b/>
          <w:sz w:val="28"/>
          <w:szCs w:val="28"/>
        </w:rPr>
      </w:pPr>
      <w:r w:rsidRPr="00552FA3">
        <w:rPr>
          <w:b/>
          <w:sz w:val="28"/>
          <w:szCs w:val="28"/>
        </w:rPr>
        <w:t>●</w:t>
      </w:r>
      <w:r w:rsidRPr="00552FA3">
        <w:rPr>
          <w:b/>
          <w:sz w:val="28"/>
          <w:szCs w:val="28"/>
        </w:rPr>
        <w:tab/>
        <w:t>Add Product to cart page.</w:t>
      </w:r>
    </w:p>
    <w:p w:rsidR="008E4CED" w:rsidRDefault="00552FA3" w:rsidP="00552FA3">
      <w:pPr>
        <w:spacing w:after="0" w:line="240" w:lineRule="auto"/>
        <w:ind w:left="-360"/>
        <w:rPr>
          <w:b/>
          <w:sz w:val="28"/>
          <w:szCs w:val="28"/>
        </w:rPr>
      </w:pPr>
      <w:r w:rsidRPr="00552FA3">
        <w:rPr>
          <w:b/>
          <w:sz w:val="28"/>
          <w:szCs w:val="28"/>
        </w:rPr>
        <w:t>●</w:t>
      </w:r>
      <w:r w:rsidRPr="00552FA3">
        <w:rPr>
          <w:b/>
          <w:sz w:val="28"/>
          <w:szCs w:val="28"/>
        </w:rPr>
        <w:tab/>
        <w:t>Place Order Page</w:t>
      </w:r>
    </w:p>
    <w:p w:rsidR="00552FA3" w:rsidRPr="00552FA3" w:rsidRDefault="00552FA3" w:rsidP="00552FA3">
      <w:pPr>
        <w:spacing w:after="0" w:line="240" w:lineRule="auto"/>
        <w:ind w:left="0"/>
        <w:rPr>
          <w:b/>
          <w:sz w:val="28"/>
          <w:szCs w:val="28"/>
        </w:rPr>
      </w:pPr>
      <w:r w:rsidRPr="00552FA3">
        <w:rPr>
          <w:b/>
          <w:sz w:val="28"/>
          <w:szCs w:val="28"/>
        </w:rPr>
        <w:t>Login:</w:t>
      </w:r>
    </w:p>
    <w:p w:rsidR="00552FA3" w:rsidRDefault="00552FA3" w:rsidP="00552FA3">
      <w:pPr>
        <w:spacing w:after="0" w:line="240" w:lineRule="auto"/>
        <w:ind w:left="0"/>
        <w:rPr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package com.sportyshoes.com;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org.openqa.selenium.By;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org.openqa.selenium.WebDriver;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org.openqa.selenium.WebElement;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org.openqa.selenium.chrome.ChromeDriver;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org.testng.annotations.AfterClass;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org.testng.annotations.BeforeClass;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org.testng.annotations.Test;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public class LoginTest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private WebDriver 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@BeforeClass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setUp()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driver = new ChromeDriver();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driver.get("http://localhost:9010/");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@Test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testLogin()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emailInput = driver.findElement(By.id("email"));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passwordInput = driver.findElement(By.id("password"));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loginButton = driver.findElement(By.cssSelector("button.btn.btn-primary"));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Provide login information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lastRenderedPageBreak/>
        <w:t xml:space="preserve">        emailInput.sendKeys("naveen@gmail.com");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passwordInput.sendKeys("Password1234");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Click on the Login button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loginButton.click();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@AfterClass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tearDown()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Close the browser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if (driver != null)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    //driver.quit();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}</w:t>
      </w: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b/>
          <w:sz w:val="28"/>
          <w:szCs w:val="28"/>
        </w:rPr>
      </w:pPr>
      <w:r w:rsidRPr="00552FA3">
        <w:rPr>
          <w:rFonts w:asciiTheme="majorHAnsi" w:hAnsiTheme="majorHAnsi"/>
          <w:b/>
          <w:sz w:val="28"/>
          <w:szCs w:val="28"/>
        </w:rPr>
        <w:t>Registration: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package com.sportyshoes.com;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org.openqa.selenium.By;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org.openqa.selenium.WebDriver;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org.openqa.selenium.WebElement;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org.openqa.selenium.chrome.ChromeDriver;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org.testng.annotations.AfterClass;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org.testng.annotations.BeforeClass;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org.testng.annotations.Test;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public class RegistrationTest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private WebDriver 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@BeforeClass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public void setUp()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// Initialize WebDriver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driver = new ChromeDriver();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// Navigate to the registration page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driver.get("http://localhost:9010/register");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@Test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public void testRegistration()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WebElement registerButton = driver.findElement(By.xpath("//button[@type='submit']"));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// Provide registration information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WebElement nameInput = driver.findElement(By.id("name"));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WebElement emailInput = driver.findElement(By.id("email"));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WebElement passwordInput = driver.findElement(By.id("password"));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nameInput.sendKeys("Naveen");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emailInput.sendKeys("naveen@gmail.com");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passwordInput.sendKeys("Password1234");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// Click on the Register button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registerButton.click();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@AfterClass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public void tearDown()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// Close the browser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if (driver != null)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//driver.quit();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</w:r>
      <w:r w:rsidRPr="00552FA3">
        <w:rPr>
          <w:rFonts w:asciiTheme="majorHAnsi" w:hAnsiTheme="majorHAnsi"/>
          <w:sz w:val="28"/>
          <w:szCs w:val="28"/>
        </w:rPr>
        <w:tab/>
        <w:t>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ab/>
        <w:t>}</w:t>
      </w: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}</w:t>
      </w: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b/>
          <w:sz w:val="28"/>
          <w:szCs w:val="28"/>
        </w:rPr>
      </w:pPr>
      <w:r w:rsidRPr="00552FA3">
        <w:rPr>
          <w:rFonts w:asciiTheme="majorHAnsi" w:hAnsiTheme="majorHAnsi"/>
          <w:b/>
          <w:sz w:val="28"/>
          <w:szCs w:val="28"/>
        </w:rPr>
        <w:t>Add to Cart: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package com.sportyshoes.com;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org.openqa.selenium.By;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org.openqa.selenium.WebDriver;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org.openqa.selenium.WebElement;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org.openqa.selenium.chrome.ChromeDriver;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org.testng.annotations.AfterClass;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org.testng.annotations.BeforeClass;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org.testng.annotations.Test;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public class AddToCartTest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private WebDriver 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@BeforeClass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setUp()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Initialize WebDriver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driver = new ChromeDriver();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Navigate to the login page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lastRenderedPageBreak/>
        <w:t xml:space="preserve">        driver.get("http://localhost:9010/");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Login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emailInput = driver.findElement(By.id("email"));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passwordInput = driver.findElement(By.id("password"));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loginButton = driver.findElement(By.cssSelector("button.btn.btn-primary"));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emailInput.sendKeys("naveen@gmail.com");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passwordInput.sendKeys("Password1234");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loginButton.click();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@Test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testAddToCart()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Navigate to the product page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//driver.get("http://localhost:9010/login");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Click on the "Add to Cart" button for product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addToCartButton = driver.findElement(By.id("cart201")); // ID or selector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addToCartButton.click();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Introduce a short delay (Not recommended in real-world scenarios)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try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    Thread.sleep(3000);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 catch (InterruptedException e)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    e.printStackTrace();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Print successful addition message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successMessage = driver.findElement(By.id("successMessage"));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System.out.println(successMessage.getText());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@AfterClass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tearDown()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Close the browser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if (driver != null)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   // driver.quit();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}</w:t>
      </w: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b/>
          <w:sz w:val="28"/>
          <w:szCs w:val="28"/>
        </w:rPr>
      </w:pPr>
      <w:r w:rsidRPr="00552FA3">
        <w:rPr>
          <w:rFonts w:asciiTheme="majorHAnsi" w:hAnsiTheme="majorHAnsi"/>
          <w:b/>
          <w:sz w:val="28"/>
          <w:szCs w:val="28"/>
        </w:rPr>
        <w:t>PlaceOrder: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package com.sportyshoes.com;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org.openqa.selenium.By;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org.openqa.selenium.WebDriver;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org.openqa.selenium.WebElement;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org.openqa.selenium.chrome.ChromeDriver;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org.testng.annotations.AfterClass;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org.testng.annotations.BeforeClass;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import org.testng.annotations.Test;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public class PlaceOrderTest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private WebDriver driver;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@BeforeClass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setUp()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Initialize WebDriver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driver = new ChromeDriver();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Navigate to the login page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driver.get("http://localhost:9010/");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Login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emailInput = driver.findElement(By.id("email"));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passwordInput = driver.findElement(By.id("password"));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loginButton = driver.findElement(By.cssSelector("button.btn.btn-primary"));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emailInput.sendKeys("naveen@gmail.com");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passwordInput.sendKeys("Password1234");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loginButton.click();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@Test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testPlaceOrder()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Click on the "Cart" button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cartButton = driver.findElement(By.linkText("Cart"));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cartButton.click();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Introduce a short delay (Not recommended in real-world scenarios)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try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lastRenderedPageBreak/>
        <w:t xml:space="preserve">            Thread.sleep(3000);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 catch (InterruptedException e)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    e.printStackTrace();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Click on the "Place Order" button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placeOrderButton = driver.findElement(By.id("place-order")); // Replace with actual ID or selector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placeOrderButton.click();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Introduce a short delay (Not recommended in real-world scenarios)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try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    Thread.sleep(3000);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 catch (InterruptedException e)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    e.printStackTrace();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Print a success message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WebElement successMessage = driver.findElement(By.id("successMessage"));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System.out.println(successMessage.getText());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@AfterClass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public void tearDown()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// Close the browser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if (driver != null) {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    //driver.quit();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    }</w:t>
      </w:r>
    </w:p>
    <w:p w:rsidR="00552FA3" w:rsidRP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 xml:space="preserve">    }</w:t>
      </w: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52FA3">
        <w:rPr>
          <w:rFonts w:asciiTheme="majorHAnsi" w:hAnsiTheme="majorHAnsi"/>
          <w:sz w:val="28"/>
          <w:szCs w:val="28"/>
        </w:rPr>
        <w:t>}</w:t>
      </w:r>
    </w:p>
    <w:p w:rsidR="00552FA3" w:rsidRDefault="00552FA3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Default="00856F51" w:rsidP="00552FA3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856F51" w:rsidRPr="00856F51" w:rsidRDefault="00856F51" w:rsidP="00856F51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856F51">
        <w:rPr>
          <w:rFonts w:ascii="Open Sans" w:eastAsia="Open Sans" w:hAnsi="Open Sans" w:cs="Open Sans"/>
          <w:b/>
          <w:sz w:val="28"/>
          <w:szCs w:val="28"/>
        </w:rPr>
        <w:t>Automate the below API endpoints using Rest-Assured</w:t>
      </w:r>
    </w:p>
    <w:p w:rsidR="00856F51" w:rsidRPr="00856F51" w:rsidRDefault="00856F51" w:rsidP="00856F51">
      <w:pPr>
        <w:widowControl w:val="0"/>
        <w:numPr>
          <w:ilvl w:val="0"/>
          <w:numId w:val="17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856F51">
        <w:rPr>
          <w:rFonts w:ascii="Open Sans" w:eastAsia="Open Sans" w:hAnsi="Open Sans" w:cs="Open Sans"/>
          <w:b/>
          <w:sz w:val="28"/>
          <w:szCs w:val="28"/>
        </w:rPr>
        <w:t>Retrieve the list of all products in the store.</w:t>
      </w:r>
    </w:p>
    <w:p w:rsidR="00856F51" w:rsidRPr="00856F51" w:rsidRDefault="00856F51" w:rsidP="00856F51">
      <w:pPr>
        <w:widowControl w:val="0"/>
        <w:numPr>
          <w:ilvl w:val="0"/>
          <w:numId w:val="17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856F51">
        <w:rPr>
          <w:rFonts w:ascii="Open Sans" w:eastAsia="Open Sans" w:hAnsi="Open Sans" w:cs="Open Sans"/>
          <w:b/>
          <w:sz w:val="28"/>
          <w:szCs w:val="28"/>
        </w:rPr>
        <w:t>Retrieve the list of all registered users.</w:t>
      </w:r>
    </w:p>
    <w:p w:rsidR="00856F51" w:rsidRPr="00856F51" w:rsidRDefault="00856F51" w:rsidP="00856F51">
      <w:pPr>
        <w:widowControl w:val="0"/>
        <w:numPr>
          <w:ilvl w:val="0"/>
          <w:numId w:val="17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856F51">
        <w:rPr>
          <w:rFonts w:ascii="Open Sans" w:eastAsia="Open Sans" w:hAnsi="Open Sans" w:cs="Open Sans"/>
          <w:b/>
          <w:sz w:val="28"/>
          <w:szCs w:val="28"/>
        </w:rPr>
        <w:t>Add the product.</w:t>
      </w:r>
    </w:p>
    <w:p w:rsidR="00856F51" w:rsidRPr="00856F51" w:rsidRDefault="00856F51" w:rsidP="00856F51">
      <w:pPr>
        <w:widowControl w:val="0"/>
        <w:numPr>
          <w:ilvl w:val="0"/>
          <w:numId w:val="17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856F51">
        <w:rPr>
          <w:rFonts w:ascii="Open Sans" w:eastAsia="Open Sans" w:hAnsi="Open Sans" w:cs="Open Sans"/>
          <w:b/>
          <w:sz w:val="28"/>
          <w:szCs w:val="28"/>
        </w:rPr>
        <w:t>Delete the product.</w:t>
      </w:r>
    </w:p>
    <w:p w:rsidR="00856F51" w:rsidRDefault="00856F51" w:rsidP="00856F51">
      <w:pPr>
        <w:widowControl w:val="0"/>
        <w:numPr>
          <w:ilvl w:val="0"/>
          <w:numId w:val="17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856F51">
        <w:rPr>
          <w:rFonts w:ascii="Open Sans" w:eastAsia="Open Sans" w:hAnsi="Open Sans" w:cs="Open Sans"/>
          <w:b/>
          <w:sz w:val="28"/>
          <w:szCs w:val="28"/>
        </w:rPr>
        <w:t>Update the product.</w:t>
      </w:r>
    </w:p>
    <w:p w:rsidR="00543A5A" w:rsidRDefault="00543A5A" w:rsidP="00543A5A">
      <w:pPr>
        <w:widowControl w:val="0"/>
        <w:suppressAutoHyphens/>
        <w:spacing w:after="0" w:line="240" w:lineRule="auto"/>
        <w:ind w:left="1440" w:right="0"/>
        <w:rPr>
          <w:rFonts w:ascii="Open Sans" w:eastAsia="Open Sans" w:hAnsi="Open Sans" w:cs="Open Sans"/>
          <w:b/>
          <w:sz w:val="28"/>
          <w:szCs w:val="28"/>
        </w:rPr>
      </w:pPr>
    </w:p>
    <w:p w:rsidR="00543A5A" w:rsidRPr="00856F51" w:rsidRDefault="00543A5A" w:rsidP="00543A5A">
      <w:pPr>
        <w:widowControl w:val="0"/>
        <w:suppressAutoHyphens/>
        <w:spacing w:after="0" w:line="240" w:lineRule="auto"/>
        <w:ind w:left="1440" w:right="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Get List: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package com.sportyshoe.restAssuredScripts;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import org.testng.annotations.Test;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import io.restassured.RestAssured; 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public class GetAllshoes {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  <w:t xml:space="preserve">@Test(priority='1') 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  <w:t>public void get_all_shoes() {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RestAssured.given()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.baseUri("http://localhost:9010")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.basePath("/get-shoes")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.when()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.get()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.then()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.statusCode(200)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.log().all();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  <w:t>}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  <w:t>@Test(priority='2')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  <w:t>public void get_all_users() {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RestAssured.given()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.baseUri("http://localhost:9010")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.basePath("/get-users")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.when()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.get()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.then()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.statusCode(200)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.log().all();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lastRenderedPageBreak/>
        <w:tab/>
        <w:t>}</w:t>
      </w:r>
    </w:p>
    <w:p w:rsidR="00552FA3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}</w:t>
      </w:r>
    </w:p>
    <w:p w:rsid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b/>
          <w:sz w:val="28"/>
          <w:szCs w:val="28"/>
        </w:rPr>
      </w:pPr>
      <w:r w:rsidRPr="00543A5A">
        <w:rPr>
          <w:rFonts w:asciiTheme="majorHAnsi" w:hAnsiTheme="majorHAnsi"/>
          <w:b/>
          <w:sz w:val="28"/>
          <w:szCs w:val="28"/>
        </w:rPr>
        <w:t>POST and PUT: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package com.sportyshoe.restAssuredScripts;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import org.testng.annotations.Test;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import io.restassured.RestAssured;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public class PostandPutnewshoe { @Test(priority='1') 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public void add_new_product(){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RestAssured.given()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.baseUri("http://localhost:9010")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.basePath("/add-shoe")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.queryParam("id","1020")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.queryParam("image", "www.imge.com")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.queryParam("name","Nike")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.queryParam("category", "Running")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.queryParam("sizes","5,6,7")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.queryParam("price", "2000")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.when()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.post()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.then()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 .log().all();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}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   @Test(priority='2')</w:t>
      </w:r>
      <w:r w:rsidRPr="00543A5A">
        <w:rPr>
          <w:rFonts w:asciiTheme="majorHAnsi" w:hAnsiTheme="majorHAnsi"/>
          <w:sz w:val="28"/>
          <w:szCs w:val="28"/>
        </w:rPr>
        <w:tab/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   public void update_a_product(){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RestAssured.given()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.baseUri("http://localhost:9010")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.basePath("/update-shoe")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.queryParam("id","1020")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.queryPa</w:t>
      </w:r>
      <w:r>
        <w:rPr>
          <w:rFonts w:asciiTheme="majorHAnsi" w:hAnsiTheme="majorHAnsi"/>
          <w:sz w:val="28"/>
          <w:szCs w:val="28"/>
        </w:rPr>
        <w:t>ram("image", "www.imge123.com")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.queryParam("name","Reebok")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.queryParam("category", "Running")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.queryParam("sizes","5,6,7")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.queryParam("price", "2500")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.when()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.put()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.then()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lastRenderedPageBreak/>
        <w:t xml:space="preserve">    </w:t>
      </w:r>
      <w:r w:rsidRPr="00543A5A">
        <w:rPr>
          <w:rFonts w:asciiTheme="majorHAnsi" w:hAnsiTheme="majorHAnsi"/>
          <w:sz w:val="28"/>
          <w:szCs w:val="28"/>
        </w:rPr>
        <w:tab/>
        <w:t xml:space="preserve">  .log().all();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  }</w:t>
      </w:r>
    </w:p>
    <w:p w:rsid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 xml:space="preserve">       }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b/>
          <w:sz w:val="28"/>
          <w:szCs w:val="28"/>
        </w:rPr>
      </w:pPr>
      <w:r w:rsidRPr="00543A5A">
        <w:rPr>
          <w:rFonts w:asciiTheme="majorHAnsi" w:hAnsiTheme="majorHAnsi"/>
          <w:b/>
          <w:sz w:val="28"/>
          <w:szCs w:val="28"/>
        </w:rPr>
        <w:t>DELETE Shoe: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package com.sportyshoe.restAssuredScripts;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import org.testng.annotations.Test;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import io.restassured.RestAssured;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public class Deleteshoe {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  <w:t>@Test(priority='1')</w:t>
      </w:r>
      <w:r w:rsidRPr="00543A5A">
        <w:rPr>
          <w:rFonts w:asciiTheme="majorHAnsi" w:hAnsiTheme="majorHAnsi"/>
          <w:sz w:val="28"/>
          <w:szCs w:val="28"/>
        </w:rPr>
        <w:tab/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  <w:t>public void delete_product(){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RestAssured.given()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.baseUri("http://localhost:9010")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.basePath("/delete-shoe")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.queryParam("id", "1010")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.when().delete()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</w:r>
      <w:r w:rsidRPr="00543A5A">
        <w:rPr>
          <w:rFonts w:asciiTheme="majorHAnsi" w:hAnsiTheme="majorHAnsi"/>
          <w:sz w:val="28"/>
          <w:szCs w:val="28"/>
        </w:rPr>
        <w:tab/>
        <w:t>.then().log().all();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ab/>
        <w:t>}</w:t>
      </w:r>
    </w:p>
    <w:p w:rsidR="00543A5A" w:rsidRP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  <w:r w:rsidRPr="00543A5A">
        <w:rPr>
          <w:rFonts w:asciiTheme="majorHAnsi" w:hAnsiTheme="majorHAnsi"/>
          <w:sz w:val="28"/>
          <w:szCs w:val="28"/>
        </w:rPr>
        <w:t>}</w:t>
      </w:r>
    </w:p>
    <w:p w:rsidR="00543A5A" w:rsidRDefault="00543A5A" w:rsidP="00543A5A">
      <w:pPr>
        <w:spacing w:after="0" w:line="240" w:lineRule="auto"/>
        <w:ind w:left="0"/>
        <w:rPr>
          <w:rFonts w:asciiTheme="majorHAnsi" w:hAnsiTheme="majorHAnsi"/>
          <w:sz w:val="28"/>
          <w:szCs w:val="28"/>
        </w:rPr>
      </w:pPr>
    </w:p>
    <w:p w:rsidR="00543A5A" w:rsidRPr="00180A9D" w:rsidRDefault="00180A9D" w:rsidP="00180A9D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80A9D">
        <w:rPr>
          <w:rFonts w:ascii="Open Sans" w:eastAsia="Open Sans" w:hAnsi="Open Sans" w:cs="Open Sans"/>
          <w:b/>
          <w:sz w:val="28"/>
          <w:szCs w:val="28"/>
        </w:rPr>
        <w:t>Setup Cucumber in Java Project and write Feature Files using Gherkin to test the API endpoints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  <w:b/>
          <w:sz w:val="28"/>
          <w:szCs w:val="28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="Open Sans" w:eastAsia="Open Sans" w:hAnsi="Open Sans" w:cs="Open Sans"/>
          <w:b/>
        </w:rPr>
      </w:pPr>
      <w:r w:rsidRPr="00180A9D">
        <w:rPr>
          <w:rFonts w:ascii="Open Sans" w:eastAsia="Open Sans" w:hAnsi="Open Sans" w:cs="Open Sans"/>
          <w:b/>
        </w:rPr>
        <w:t>TestRunner: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>package com.simplilearn.cucumber.testrunner;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>import org.junit.runner.RunWith;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>import io.cucumber.junit.Cucumber;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>import io.cucumber.junit.CucumberOptions;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>@RunWith(Cucumber.class)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 xml:space="preserve">@CucumberOptions(features = "src/test/resources/resource/features", 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>glue = {"com/simplilearn/cucumber/stepdefinitions" })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>public class TestRunner {</w:t>
      </w: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180A9D">
        <w:rPr>
          <w:rFonts w:asciiTheme="majorHAnsi" w:hAnsiTheme="majorHAnsi"/>
        </w:rPr>
        <w:t>}</w:t>
      </w: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  <w:b/>
          <w:sz w:val="24"/>
          <w:szCs w:val="24"/>
        </w:rPr>
      </w:pPr>
      <w:r w:rsidRPr="00180A9D">
        <w:rPr>
          <w:rFonts w:asciiTheme="majorHAnsi" w:hAnsiTheme="majorHAnsi"/>
          <w:b/>
          <w:sz w:val="24"/>
          <w:szCs w:val="24"/>
        </w:rPr>
        <w:t>Feature:</w:t>
      </w:r>
    </w:p>
    <w:p w:rsidR="00180A9D" w:rsidRDefault="00180A9D" w:rsidP="00180A9D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GetProduct: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 xml:space="preserve">Feature: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Retrieve all products from the sports shoe store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 a user,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 want to retrieve the list of all available shoes from the sports shoe store,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So that I can browse and choose the desired products.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@tag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@GetProducts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80A9D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 xml:space="preserve">Scenario: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Retrieve all products successfully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Given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 am interested in viewing the available shoes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When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 send a request to retrieve the list of products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Then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should receive a successful response with status code </w:t>
      </w:r>
      <w:r w:rsidRPr="00180A9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200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And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response should contain a valid list of sports shoes</w:t>
      </w:r>
    </w:p>
    <w:p w:rsidR="00180A9D" w:rsidRPr="00180A9D" w:rsidRDefault="00180A9D" w:rsidP="00180A9D">
      <w:pPr>
        <w:spacing w:after="0" w:line="24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180A9D" w:rsidRDefault="00180A9D" w:rsidP="00180A9D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CreateShoe: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@tag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 xml:space="preserve">Feature: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new shoe in the store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 want to test the functionality of creating a new shoe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@tag1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80A9D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 xml:space="preserve">Scenario: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new shoe on the website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Given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the API base URL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And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the shoe details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When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Hit the POST request to create a new shoe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Then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response code should be </w:t>
      </w:r>
      <w:r w:rsidRPr="00180A9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200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And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 the result of adding new shoe</w:t>
      </w:r>
    </w:p>
    <w:p w:rsidR="00180A9D" w:rsidRDefault="00180A9D" w:rsidP="00180A9D">
      <w:pPr>
        <w:spacing w:after="0" w:line="240" w:lineRule="auto"/>
        <w:ind w:left="720"/>
        <w:rPr>
          <w:rFonts w:asciiTheme="majorHAnsi" w:hAnsiTheme="majorHAnsi"/>
          <w:b/>
        </w:rPr>
      </w:pPr>
    </w:p>
    <w:p w:rsidR="00180A9D" w:rsidRDefault="00180A9D" w:rsidP="00180A9D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Update: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@tag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 xml:space="preserve">Feature: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a shoe in the store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 want to test the functionality of updating a shoe in the store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@tag1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@UpdateRequest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80A9D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 xml:space="preserve">Scenario: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a shoe on the website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Given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the update product base url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When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hit the PUT request to update the shoe with ID </w:t>
      </w:r>
      <w:r w:rsidRPr="00180A9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101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Then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response code should be equal to </w:t>
      </w:r>
      <w:r w:rsidRPr="00180A9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200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And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response should indicate successful update</w:t>
      </w:r>
    </w:p>
    <w:p w:rsidR="00180A9D" w:rsidRDefault="00180A9D" w:rsidP="00180A9D">
      <w:pPr>
        <w:pStyle w:val="ListParagraph"/>
        <w:spacing w:after="0" w:line="240" w:lineRule="auto"/>
        <w:ind w:left="1080"/>
        <w:rPr>
          <w:rFonts w:asciiTheme="majorHAnsi" w:hAnsiTheme="majorHAnsi"/>
          <w:b/>
        </w:rPr>
      </w:pPr>
    </w:p>
    <w:p w:rsidR="00180A9D" w:rsidRDefault="00180A9D" w:rsidP="00180A9D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Delete: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@tag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 xml:space="preserve">Feature: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 a shoe from the store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 want to test the functionality of deleting a shoe from the store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80A9D">
        <w:rPr>
          <w:rFonts w:ascii="Courier New" w:eastAsia="Times New Roman" w:hAnsi="Courier New" w:cs="Courier New"/>
          <w:color w:val="0080FF"/>
          <w:kern w:val="0"/>
          <w:sz w:val="20"/>
          <w:szCs w:val="20"/>
          <w14:ligatures w14:val="none"/>
        </w:rPr>
        <w:t>@tag1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80A9D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 xml:space="preserve">Scenario: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 a shoe from the website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Given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the API base URL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And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there is an existing shoe with ID </w:t>
      </w:r>
      <w:r w:rsidRPr="00180A9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101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When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hit the DELETE request for the shoe with ID </w:t>
      </w:r>
      <w:r w:rsidRPr="00180A9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101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Then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response code should be </w:t>
      </w:r>
      <w:r w:rsidRPr="00180A9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200</w:t>
      </w:r>
    </w:p>
    <w:p w:rsidR="00180A9D" w:rsidRPr="00180A9D" w:rsidRDefault="00180A9D" w:rsidP="00180A9D">
      <w:pPr>
        <w:shd w:val="clear" w:color="auto" w:fill="FFFFFF"/>
        <w:spacing w:after="0" w:line="240" w:lineRule="auto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80A9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 xml:space="preserve">And </w:t>
      </w:r>
      <w:r w:rsidRPr="00180A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response should indicate successful deletion</w:t>
      </w:r>
    </w:p>
    <w:p w:rsidR="00180A9D" w:rsidRDefault="00180A9D" w:rsidP="00180A9D">
      <w:pPr>
        <w:spacing w:after="0" w:line="240" w:lineRule="auto"/>
        <w:ind w:left="720"/>
        <w:rPr>
          <w:rFonts w:asciiTheme="majorHAnsi" w:hAnsiTheme="majorHAnsi"/>
          <w:b/>
        </w:rPr>
      </w:pPr>
    </w:p>
    <w:p w:rsidR="00180A9D" w:rsidRDefault="00180A9D" w:rsidP="00180A9D">
      <w:pPr>
        <w:spacing w:after="0" w:line="240" w:lineRule="auto"/>
        <w:ind w:left="720"/>
        <w:rPr>
          <w:rFonts w:asciiTheme="majorHAnsi" w:hAnsiTheme="majorHAnsi"/>
          <w:b/>
        </w:rPr>
      </w:pPr>
    </w:p>
    <w:p w:rsidR="00180A9D" w:rsidRDefault="00180A9D" w:rsidP="00180A9D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There are no any source code for JMETER and POSTMAN Frameworks to write there in this documentation. I have uploaded the screenshots of execution in other Document, please check that.</w:t>
      </w:r>
    </w:p>
    <w:p w:rsidR="00180A9D" w:rsidRDefault="00180A9D" w:rsidP="00180A9D">
      <w:pPr>
        <w:spacing w:after="0" w:line="240" w:lineRule="auto"/>
        <w:rPr>
          <w:rFonts w:asciiTheme="majorHAnsi" w:hAnsiTheme="majorHAnsi"/>
          <w:b/>
        </w:rPr>
      </w:pPr>
    </w:p>
    <w:p w:rsidR="00180A9D" w:rsidRDefault="00704D46" w:rsidP="00180A9D">
      <w:pPr>
        <w:spacing w:after="0" w:line="240" w:lineRule="auto"/>
        <w:ind w:left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THANK YOU FOR THE PROJECT. I FELT REALLY GREAT DURING TRAINING PERIOD. I WILL UTILIZE MY KNOWLEDGE THROUGHT MY CREAR.</w:t>
      </w:r>
    </w:p>
    <w:p w:rsidR="00704D46" w:rsidRDefault="00704D46" w:rsidP="00180A9D">
      <w:pPr>
        <w:spacing w:after="0" w:line="240" w:lineRule="auto"/>
        <w:ind w:left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(NAVEEN N K)</w:t>
      </w:r>
    </w:p>
    <w:p w:rsidR="00B94F2C" w:rsidRDefault="00B94F2C" w:rsidP="00180A9D">
      <w:pPr>
        <w:spacing w:after="0" w:line="240" w:lineRule="auto"/>
        <w:ind w:left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GITHUB URL: </w:t>
      </w:r>
      <w:hyperlink r:id="rId8" w:history="1">
        <w:r w:rsidRPr="00962973">
          <w:rPr>
            <w:rStyle w:val="Hyperlink"/>
            <w:rFonts w:asciiTheme="majorHAnsi" w:hAnsiTheme="majorHAnsi"/>
            <w:b/>
          </w:rPr>
          <w:t>https://github.com/nknaveengowda/Capstone-Project-Sporty-shoes</w:t>
        </w:r>
      </w:hyperlink>
    </w:p>
    <w:p w:rsidR="00B94F2C" w:rsidRPr="00180A9D" w:rsidRDefault="00B94F2C" w:rsidP="00180A9D">
      <w:pPr>
        <w:spacing w:after="0" w:line="240" w:lineRule="auto"/>
        <w:ind w:left="0"/>
        <w:rPr>
          <w:rFonts w:asciiTheme="majorHAnsi" w:hAnsiTheme="majorHAnsi"/>
          <w:b/>
        </w:rPr>
      </w:pPr>
    </w:p>
    <w:p w:rsidR="00180A9D" w:rsidRPr="00180A9D" w:rsidRDefault="00180A9D" w:rsidP="00180A9D">
      <w:pPr>
        <w:pStyle w:val="ListParagraph"/>
        <w:spacing w:after="0" w:line="240" w:lineRule="auto"/>
        <w:ind w:left="360"/>
        <w:rPr>
          <w:rFonts w:asciiTheme="majorHAnsi" w:hAnsiTheme="majorHAnsi"/>
          <w:b/>
        </w:rPr>
      </w:pPr>
    </w:p>
    <w:sectPr w:rsidR="00180A9D" w:rsidRPr="00180A9D" w:rsidSect="00CC0FDC">
      <w:pgSz w:w="12240" w:h="15840" w:code="1"/>
      <w:pgMar w:top="180" w:right="90" w:bottom="45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7ED" w:rsidRDefault="00E017ED">
      <w:pPr>
        <w:spacing w:after="0" w:line="240" w:lineRule="auto"/>
      </w:pPr>
      <w:r>
        <w:separator/>
      </w:r>
    </w:p>
  </w:endnote>
  <w:endnote w:type="continuationSeparator" w:id="0">
    <w:p w:rsidR="00E017ED" w:rsidRDefault="00E0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7ED" w:rsidRDefault="00E017ED">
      <w:pPr>
        <w:spacing w:after="0" w:line="240" w:lineRule="auto"/>
      </w:pPr>
      <w:r>
        <w:separator/>
      </w:r>
    </w:p>
  </w:footnote>
  <w:footnote w:type="continuationSeparator" w:id="0">
    <w:p w:rsidR="00E017ED" w:rsidRDefault="00E01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340"/>
        </w:tabs>
        <w:ind w:left="134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8926E2"/>
    <w:multiLevelType w:val="hybridMultilevel"/>
    <w:tmpl w:val="F25C356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1A347296"/>
    <w:multiLevelType w:val="hybridMultilevel"/>
    <w:tmpl w:val="0FBABA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251C56"/>
    <w:multiLevelType w:val="hybridMultilevel"/>
    <w:tmpl w:val="B7C47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924BD"/>
    <w:multiLevelType w:val="hybridMultilevel"/>
    <w:tmpl w:val="F3467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A376AE"/>
    <w:multiLevelType w:val="hybridMultilevel"/>
    <w:tmpl w:val="9BF806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4CB15A61"/>
    <w:multiLevelType w:val="hybridMultilevel"/>
    <w:tmpl w:val="F3F234F2"/>
    <w:lvl w:ilvl="0" w:tplc="C12EB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76615F"/>
    <w:multiLevelType w:val="multilevel"/>
    <w:tmpl w:val="69B01F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8281D87"/>
    <w:multiLevelType w:val="multilevel"/>
    <w:tmpl w:val="0302C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90373D5"/>
    <w:multiLevelType w:val="hybridMultilevel"/>
    <w:tmpl w:val="A3104AD2"/>
    <w:lvl w:ilvl="0" w:tplc="C12EB8F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6E039D5"/>
    <w:multiLevelType w:val="hybridMultilevel"/>
    <w:tmpl w:val="56AEC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2"/>
    <w:rsid w:val="00016E90"/>
    <w:rsid w:val="000353ED"/>
    <w:rsid w:val="00043604"/>
    <w:rsid w:val="000456BE"/>
    <w:rsid w:val="000C63F5"/>
    <w:rsid w:val="000F71FF"/>
    <w:rsid w:val="00152637"/>
    <w:rsid w:val="001538B4"/>
    <w:rsid w:val="00162116"/>
    <w:rsid w:val="00180A9D"/>
    <w:rsid w:val="001A4F25"/>
    <w:rsid w:val="001A62AA"/>
    <w:rsid w:val="001E3ECD"/>
    <w:rsid w:val="001E6BF3"/>
    <w:rsid w:val="00212B8B"/>
    <w:rsid w:val="00233897"/>
    <w:rsid w:val="00245A30"/>
    <w:rsid w:val="002502B0"/>
    <w:rsid w:val="00321639"/>
    <w:rsid w:val="00353412"/>
    <w:rsid w:val="003A440B"/>
    <w:rsid w:val="003B3A41"/>
    <w:rsid w:val="003E3C86"/>
    <w:rsid w:val="00402E5B"/>
    <w:rsid w:val="00414368"/>
    <w:rsid w:val="00420EE8"/>
    <w:rsid w:val="004962A1"/>
    <w:rsid w:val="004A093B"/>
    <w:rsid w:val="004F3B72"/>
    <w:rsid w:val="00502942"/>
    <w:rsid w:val="005068ED"/>
    <w:rsid w:val="005247F3"/>
    <w:rsid w:val="00543A5A"/>
    <w:rsid w:val="00552E02"/>
    <w:rsid w:val="00552FA3"/>
    <w:rsid w:val="005679B2"/>
    <w:rsid w:val="00585864"/>
    <w:rsid w:val="00596DAF"/>
    <w:rsid w:val="005A78DB"/>
    <w:rsid w:val="005C227B"/>
    <w:rsid w:val="005C2394"/>
    <w:rsid w:val="0065300A"/>
    <w:rsid w:val="00664874"/>
    <w:rsid w:val="00687E79"/>
    <w:rsid w:val="006A6138"/>
    <w:rsid w:val="00704D46"/>
    <w:rsid w:val="00706F56"/>
    <w:rsid w:val="007251A9"/>
    <w:rsid w:val="0074728F"/>
    <w:rsid w:val="007516B5"/>
    <w:rsid w:val="0076550F"/>
    <w:rsid w:val="00770EBF"/>
    <w:rsid w:val="007B3ECA"/>
    <w:rsid w:val="008000CF"/>
    <w:rsid w:val="00801685"/>
    <w:rsid w:val="008565E1"/>
    <w:rsid w:val="00856F51"/>
    <w:rsid w:val="00864C48"/>
    <w:rsid w:val="00874BBB"/>
    <w:rsid w:val="00883049"/>
    <w:rsid w:val="0088705F"/>
    <w:rsid w:val="008B0639"/>
    <w:rsid w:val="008D333F"/>
    <w:rsid w:val="008E2C4A"/>
    <w:rsid w:val="008E4CED"/>
    <w:rsid w:val="009B1564"/>
    <w:rsid w:val="00A01AE5"/>
    <w:rsid w:val="00A12D48"/>
    <w:rsid w:val="00A6303D"/>
    <w:rsid w:val="00A70A87"/>
    <w:rsid w:val="00AD6810"/>
    <w:rsid w:val="00B03917"/>
    <w:rsid w:val="00B21C59"/>
    <w:rsid w:val="00B94F2C"/>
    <w:rsid w:val="00BC0D58"/>
    <w:rsid w:val="00BC3B18"/>
    <w:rsid w:val="00BD004C"/>
    <w:rsid w:val="00BD1BF3"/>
    <w:rsid w:val="00BE1F59"/>
    <w:rsid w:val="00C5693F"/>
    <w:rsid w:val="00C606B4"/>
    <w:rsid w:val="00C718FA"/>
    <w:rsid w:val="00C75B97"/>
    <w:rsid w:val="00C84FF0"/>
    <w:rsid w:val="00C96442"/>
    <w:rsid w:val="00CB4E63"/>
    <w:rsid w:val="00CC0FDC"/>
    <w:rsid w:val="00D23C37"/>
    <w:rsid w:val="00D67ECD"/>
    <w:rsid w:val="00DB45B9"/>
    <w:rsid w:val="00DC1FB2"/>
    <w:rsid w:val="00DC6C63"/>
    <w:rsid w:val="00DD6B2A"/>
    <w:rsid w:val="00E017ED"/>
    <w:rsid w:val="00E347F0"/>
    <w:rsid w:val="00E35A29"/>
    <w:rsid w:val="00E47714"/>
    <w:rsid w:val="00E66827"/>
    <w:rsid w:val="00E66FCF"/>
    <w:rsid w:val="00E826CC"/>
    <w:rsid w:val="00E92008"/>
    <w:rsid w:val="00EB3EA9"/>
    <w:rsid w:val="00EE6958"/>
    <w:rsid w:val="00F029F2"/>
    <w:rsid w:val="00F06AC7"/>
    <w:rsid w:val="00F262F2"/>
    <w:rsid w:val="00F72342"/>
    <w:rsid w:val="00FA1716"/>
    <w:rsid w:val="00FD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9941C"/>
  <w15:chartTrackingRefBased/>
  <w15:docId w15:val="{4BBB98CA-DDDE-4384-BABE-8EB4331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E826CC"/>
    <w:rPr>
      <w:color w:val="1FB1E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knaveengowda/Capstone-Project-Sporty-sho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knaveengowda/Capstone-Project-Sporty-sh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D5282CE534569BFAE2D941B480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0AE36-2B34-467F-8232-86CC93751BA3}"/>
      </w:docPartPr>
      <w:docPartBody>
        <w:p w:rsidR="00CE1813" w:rsidRDefault="005E464C">
          <w:pPr>
            <w:pStyle w:val="8F5D5282CE534569BFAE2D941B480AC6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4C"/>
    <w:rsid w:val="00370AFF"/>
    <w:rsid w:val="00467D0F"/>
    <w:rsid w:val="005E464C"/>
    <w:rsid w:val="00603A43"/>
    <w:rsid w:val="00731C6D"/>
    <w:rsid w:val="0080047E"/>
    <w:rsid w:val="00960C28"/>
    <w:rsid w:val="00A62471"/>
    <w:rsid w:val="00A66A56"/>
    <w:rsid w:val="00AD34D0"/>
    <w:rsid w:val="00B65514"/>
    <w:rsid w:val="00B84AE9"/>
    <w:rsid w:val="00C47526"/>
    <w:rsid w:val="00CE1813"/>
    <w:rsid w:val="00D66F46"/>
    <w:rsid w:val="00DC07FF"/>
    <w:rsid w:val="00DC6D7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D5282CE534569BFAE2D941B480AC6">
    <w:name w:val="8F5D5282CE534569BFAE2D941B480AC6"/>
  </w:style>
  <w:style w:type="paragraph" w:customStyle="1" w:styleId="B8CC216B897D416095B92F804678643E">
    <w:name w:val="B8CC216B897D416095B92F804678643E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customStyle="1" w:styleId="688DA72C61C041ED8DA75467A1AD1EE4">
    <w:name w:val="688DA72C61C041ED8DA75467A1AD1EE4"/>
  </w:style>
  <w:style w:type="paragraph" w:customStyle="1" w:styleId="A54CF2EBCAED4B0E89273AEA4DD49680">
    <w:name w:val="A54CF2EBCAED4B0E89273AEA4DD49680"/>
  </w:style>
  <w:style w:type="paragraph" w:customStyle="1" w:styleId="3B1A69D9AD0B4A7BAB65FEC3A74A4A8D">
    <w:name w:val="3B1A69D9AD0B4A7BAB65FEC3A74A4A8D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14:ligatures w14:val="standard"/>
    </w:rPr>
  </w:style>
  <w:style w:type="paragraph" w:customStyle="1" w:styleId="81412ED08E73464597B2EB3B9AEFF186">
    <w:name w:val="81412ED08E73464597B2EB3B9AEFF186"/>
  </w:style>
  <w:style w:type="paragraph" w:customStyle="1" w:styleId="D800ECD761954516A0EACD9DC9BAF4D2">
    <w:name w:val="D800ECD761954516A0EACD9DC9BAF4D2"/>
  </w:style>
  <w:style w:type="paragraph" w:customStyle="1" w:styleId="9A564E49ED37497AAE348344BD9C99C6">
    <w:name w:val="9A564E49ED37497AAE348344BD9C99C6"/>
  </w:style>
  <w:style w:type="paragraph" w:customStyle="1" w:styleId="8E1B95CEC48A4CB698DD98D15680E320">
    <w:name w:val="8E1B95CEC48A4CB698DD98D15680E320"/>
  </w:style>
  <w:style w:type="paragraph" w:customStyle="1" w:styleId="51F04DCF5E6549DEB933E92BC78D6D81">
    <w:name w:val="51F04DCF5E6549DEB933E92BC78D6D81"/>
  </w:style>
  <w:style w:type="paragraph" w:customStyle="1" w:styleId="CB0793B0610B440788998716AAC7062A">
    <w:name w:val="CB0793B0610B440788998716AAC7062A"/>
  </w:style>
  <w:style w:type="paragraph" w:customStyle="1" w:styleId="4F4D44F8D8C744559CD45292BB38714C">
    <w:name w:val="4F4D44F8D8C744559CD45292BB38714C"/>
  </w:style>
  <w:style w:type="paragraph" w:customStyle="1" w:styleId="97665B4166894E59BCB6D8065E1983C1">
    <w:name w:val="97665B4166894E59BCB6D8065E1983C1"/>
  </w:style>
  <w:style w:type="paragraph" w:customStyle="1" w:styleId="8A34EB421E3D48568C1C0FA6B4C04AFB">
    <w:name w:val="8A34EB421E3D48568C1C0FA6B4C04AFB"/>
  </w:style>
  <w:style w:type="paragraph" w:customStyle="1" w:styleId="B56BEFC7B55A4E20A489BEADF37E3FB5">
    <w:name w:val="B56BEFC7B55A4E20A489BEADF37E3FB5"/>
  </w:style>
  <w:style w:type="paragraph" w:customStyle="1" w:styleId="AEF9C9E6F8C84157BB39E22DEB3DEC2F">
    <w:name w:val="AEF9C9E6F8C84157BB39E22DEB3DEC2F"/>
  </w:style>
  <w:style w:type="paragraph" w:customStyle="1" w:styleId="F001A75B96014A969D74EF6D58BA279C">
    <w:name w:val="F001A75B96014A969D74EF6D58BA279C"/>
  </w:style>
  <w:style w:type="paragraph" w:customStyle="1" w:styleId="993AFD23318B467E82946A9E3AA91D8D">
    <w:name w:val="993AFD23318B467E82946A9E3AA91D8D"/>
  </w:style>
  <w:style w:type="paragraph" w:customStyle="1" w:styleId="95A6C41224084B6C90C353434EF5BC04">
    <w:name w:val="95A6C41224084B6C90C353434EF5BC04"/>
  </w:style>
  <w:style w:type="paragraph" w:customStyle="1" w:styleId="EB87312B2CEA4B0B9F698C434FCD25C4">
    <w:name w:val="EB87312B2CEA4B0B9F698C434FCD25C4"/>
  </w:style>
  <w:style w:type="paragraph" w:customStyle="1" w:styleId="75635DDB31B84A3883E9F8B1B75F942D">
    <w:name w:val="75635DDB31B84A3883E9F8B1B75F942D"/>
  </w:style>
  <w:style w:type="paragraph" w:customStyle="1" w:styleId="BFA52E375E694645B75D26647413BD5B">
    <w:name w:val="BFA52E375E694645B75D26647413BD5B"/>
  </w:style>
  <w:style w:type="paragraph" w:customStyle="1" w:styleId="61DEC9FE21E1428E9B2035FB3363E591">
    <w:name w:val="61DEC9FE21E1428E9B2035FB3363E591"/>
  </w:style>
  <w:style w:type="paragraph" w:customStyle="1" w:styleId="88B2F01FFDFE4D439F7729BC4189B138">
    <w:name w:val="88B2F01FFDFE4D439F7729BC4189B138"/>
  </w:style>
  <w:style w:type="paragraph" w:customStyle="1" w:styleId="97E0F752705740ACB45DF7729D36087F">
    <w:name w:val="97E0F752705740ACB45DF7729D36087F"/>
  </w:style>
  <w:style w:type="paragraph" w:customStyle="1" w:styleId="7688099545154327959CB4EEAFB29BEB">
    <w:name w:val="7688099545154327959CB4EEAFB29BEB"/>
  </w:style>
  <w:style w:type="paragraph" w:customStyle="1" w:styleId="36418C6EE6C546698B095E0CFD39EFA9">
    <w:name w:val="36418C6EE6C546698B095E0CFD39EFA9"/>
  </w:style>
  <w:style w:type="paragraph" w:customStyle="1" w:styleId="DC37C9910E8A4F2298AF3C5FB1C7520B">
    <w:name w:val="DC37C9910E8A4F2298AF3C5FB1C7520B"/>
  </w:style>
  <w:style w:type="paragraph" w:customStyle="1" w:styleId="3F8F2A1B70344AE1ABC70BE3BD1A8D78">
    <w:name w:val="3F8F2A1B70344AE1ABC70BE3BD1A8D78"/>
  </w:style>
  <w:style w:type="paragraph" w:customStyle="1" w:styleId="03BCE495CC414C45ACC2914E39E425F1">
    <w:name w:val="03BCE495CC414C45ACC2914E39E425F1"/>
  </w:style>
  <w:style w:type="paragraph" w:customStyle="1" w:styleId="82B528950B57426BBCF1E03609835B18">
    <w:name w:val="82B528950B57426BBCF1E03609835B18"/>
  </w:style>
  <w:style w:type="paragraph" w:customStyle="1" w:styleId="CEEC8332447C42839D3ECC3564ECCA65">
    <w:name w:val="CEEC8332447C42839D3ECC3564ECCA65"/>
  </w:style>
  <w:style w:type="paragraph" w:customStyle="1" w:styleId="B3EAA725B80647C88E5007481527BF1C">
    <w:name w:val="B3EAA725B80647C88E5007481527BF1C"/>
  </w:style>
  <w:style w:type="paragraph" w:customStyle="1" w:styleId="A6446AACC0184E22873454A0A9CBEDD2">
    <w:name w:val="A6446AACC0184E22873454A0A9CBEDD2"/>
  </w:style>
  <w:style w:type="paragraph" w:customStyle="1" w:styleId="A5B333CD10684E8F987D1E7EDAA4836A">
    <w:name w:val="A5B333CD10684E8F987D1E7EDAA4836A"/>
  </w:style>
  <w:style w:type="paragraph" w:customStyle="1" w:styleId="4E387D4CA5CC453986F22C71A43FE2F9">
    <w:name w:val="4E387D4CA5CC453986F22C71A43FE2F9"/>
  </w:style>
  <w:style w:type="paragraph" w:customStyle="1" w:styleId="4CFBB716365243EABA754831D45F68A6">
    <w:name w:val="4CFBB716365243EABA754831D45F68A6"/>
  </w:style>
  <w:style w:type="paragraph" w:customStyle="1" w:styleId="757D3807AAC242119DDF03B3334EA3EC">
    <w:name w:val="757D3807AAC242119DDF03B3334EA3EC"/>
  </w:style>
  <w:style w:type="paragraph" w:customStyle="1" w:styleId="D852387D99554445A4FEC0D0E09A4A0A">
    <w:name w:val="D852387D99554445A4FEC0D0E09A4A0A"/>
  </w:style>
  <w:style w:type="paragraph" w:customStyle="1" w:styleId="51E0E16452AF4AA5A9B9AB149B1A15AC">
    <w:name w:val="51E0E16452AF4AA5A9B9AB149B1A15AC"/>
  </w:style>
  <w:style w:type="paragraph" w:customStyle="1" w:styleId="38E67FF08B0C48BDB964344E64213B7F">
    <w:name w:val="38E67FF08B0C48BDB964344E64213B7F"/>
  </w:style>
  <w:style w:type="paragraph" w:customStyle="1" w:styleId="C6868BF82BC54551B213C892E7B9B72C">
    <w:name w:val="C6868BF82BC54551B213C892E7B9B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104</TotalTime>
  <Pages>11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Source Code                                              naveen n k</dc:subject>
  <dc:creator>aDMIN</dc:creator>
  <cp:lastModifiedBy>aDMIN</cp:lastModifiedBy>
  <cp:revision>61</cp:revision>
  <dcterms:created xsi:type="dcterms:W3CDTF">2023-11-24T10:26:00Z</dcterms:created>
  <dcterms:modified xsi:type="dcterms:W3CDTF">2024-01-26T13:22:00Z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