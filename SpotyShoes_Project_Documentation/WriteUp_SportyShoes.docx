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school name:"/>
        <w:tag w:val="Enter school name:"/>
        <w:id w:val="-862509636"/>
        <w:placeholder>
          <w:docPart w:val="8F5D5282CE534569BFAE2D941B480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2502B0" w:rsidRPr="00DB45B9" w:rsidRDefault="005F47AA" w:rsidP="00C96442">
          <w:pPr>
            <w:pStyle w:val="Title"/>
            <w:ind w:left="-360"/>
          </w:pPr>
          <w:r>
            <w:t>Write Up</w:t>
          </w:r>
          <w:r w:rsidR="00EB3EA9">
            <w:t xml:space="preserve">                                              </w:t>
          </w:r>
          <w:r>
            <w:t xml:space="preserve">                </w:t>
          </w:r>
          <w:r w:rsidR="00EB3EA9">
            <w:t>naveen n k</w:t>
          </w:r>
        </w:p>
      </w:sdtContent>
    </w:sdt>
    <w:p w:rsidR="008627B0" w:rsidRPr="00AD0BBE" w:rsidRDefault="00EF5AF7" w:rsidP="00A648E2">
      <w:pPr>
        <w:spacing w:after="0"/>
        <w:ind w:left="-360"/>
        <w:rPr>
          <w:b/>
          <w:bCs/>
          <w:sz w:val="36"/>
          <w:szCs w:val="36"/>
        </w:rPr>
      </w:pPr>
      <w:r w:rsidRPr="00AD0BBE">
        <w:rPr>
          <w:b/>
          <w:bCs/>
          <w:sz w:val="36"/>
          <w:szCs w:val="36"/>
        </w:rPr>
        <w:t>Tester Details:</w:t>
      </w:r>
    </w:p>
    <w:p w:rsidR="00EF5AF7" w:rsidRPr="00EF5AF7" w:rsidRDefault="00EF5AF7" w:rsidP="00AA161B">
      <w:pPr>
        <w:pStyle w:val="ListParagraph"/>
        <w:numPr>
          <w:ilvl w:val="0"/>
          <w:numId w:val="48"/>
        </w:numPr>
        <w:spacing w:after="0"/>
        <w:rPr>
          <w:bCs/>
          <w:sz w:val="28"/>
          <w:szCs w:val="28"/>
        </w:rPr>
      </w:pPr>
      <w:r w:rsidRPr="00EF5AF7">
        <w:rPr>
          <w:b/>
          <w:bCs/>
          <w:sz w:val="28"/>
          <w:szCs w:val="28"/>
        </w:rPr>
        <w:t xml:space="preserve">Name: </w:t>
      </w:r>
      <w:r w:rsidRPr="00EF5AF7">
        <w:rPr>
          <w:bCs/>
          <w:sz w:val="28"/>
          <w:szCs w:val="28"/>
        </w:rPr>
        <w:t>NAVEEN N K</w:t>
      </w:r>
    </w:p>
    <w:p w:rsidR="00EF5AF7" w:rsidRPr="00EF5AF7" w:rsidRDefault="00EF5AF7" w:rsidP="00AA161B">
      <w:pPr>
        <w:pStyle w:val="ListParagraph"/>
        <w:numPr>
          <w:ilvl w:val="0"/>
          <w:numId w:val="48"/>
        </w:numPr>
        <w:spacing w:after="0"/>
        <w:rPr>
          <w:bCs/>
          <w:sz w:val="28"/>
          <w:szCs w:val="28"/>
        </w:rPr>
      </w:pPr>
      <w:r w:rsidRPr="00EF5AF7">
        <w:rPr>
          <w:b/>
          <w:bCs/>
          <w:sz w:val="28"/>
          <w:szCs w:val="28"/>
        </w:rPr>
        <w:t xml:space="preserve">Submitting to: </w:t>
      </w:r>
      <w:proofErr w:type="spellStart"/>
      <w:r w:rsidRPr="00EF5AF7">
        <w:rPr>
          <w:bCs/>
          <w:sz w:val="28"/>
          <w:szCs w:val="28"/>
        </w:rPr>
        <w:t>Simplilearn</w:t>
      </w:r>
      <w:proofErr w:type="spellEnd"/>
      <w:r w:rsidRPr="00EF5AF7">
        <w:rPr>
          <w:bCs/>
          <w:sz w:val="28"/>
          <w:szCs w:val="28"/>
        </w:rPr>
        <w:t xml:space="preserve"> Pvt</w:t>
      </w:r>
    </w:p>
    <w:p w:rsidR="00EF5AF7" w:rsidRPr="00EF5AF7" w:rsidRDefault="00EF5AF7" w:rsidP="00AA161B">
      <w:pPr>
        <w:pStyle w:val="ListParagraph"/>
        <w:numPr>
          <w:ilvl w:val="0"/>
          <w:numId w:val="48"/>
        </w:numPr>
        <w:spacing w:after="0"/>
        <w:rPr>
          <w:bCs/>
          <w:sz w:val="28"/>
          <w:szCs w:val="28"/>
        </w:rPr>
      </w:pPr>
      <w:r w:rsidRPr="00EF5AF7">
        <w:rPr>
          <w:b/>
          <w:bCs/>
          <w:sz w:val="28"/>
          <w:szCs w:val="28"/>
        </w:rPr>
        <w:t>Company:</w:t>
      </w:r>
      <w:r w:rsidRPr="00EF5AF7">
        <w:rPr>
          <w:bCs/>
          <w:sz w:val="28"/>
          <w:szCs w:val="28"/>
        </w:rPr>
        <w:t xml:space="preserve"> Mphasis Pvt</w:t>
      </w:r>
    </w:p>
    <w:p w:rsidR="00EF5AF7" w:rsidRPr="00EF5AF7" w:rsidRDefault="00EF5AF7" w:rsidP="00AA161B">
      <w:pPr>
        <w:pStyle w:val="ListParagraph"/>
        <w:numPr>
          <w:ilvl w:val="0"/>
          <w:numId w:val="48"/>
        </w:numPr>
        <w:spacing w:after="0"/>
        <w:rPr>
          <w:bCs/>
          <w:sz w:val="28"/>
          <w:szCs w:val="28"/>
        </w:rPr>
      </w:pPr>
      <w:r w:rsidRPr="00EF5AF7">
        <w:rPr>
          <w:b/>
          <w:bCs/>
          <w:sz w:val="28"/>
          <w:szCs w:val="28"/>
        </w:rPr>
        <w:t>Project:</w:t>
      </w:r>
      <w:r w:rsidRPr="00EF5AF7">
        <w:rPr>
          <w:bCs/>
          <w:sz w:val="28"/>
          <w:szCs w:val="28"/>
        </w:rPr>
        <w:t xml:space="preserve"> Sporty Shoes</w:t>
      </w:r>
    </w:p>
    <w:p w:rsidR="00A648E2" w:rsidRPr="00EF5AF7" w:rsidRDefault="00A648E2" w:rsidP="00AA161B">
      <w:pPr>
        <w:pStyle w:val="ListParagraph"/>
        <w:numPr>
          <w:ilvl w:val="0"/>
          <w:numId w:val="48"/>
        </w:numPr>
        <w:spacing w:after="0"/>
        <w:rPr>
          <w:b/>
          <w:bCs/>
          <w:sz w:val="28"/>
          <w:szCs w:val="28"/>
        </w:rPr>
      </w:pPr>
      <w:r w:rsidRPr="00EF5AF7">
        <w:rPr>
          <w:b/>
          <w:bCs/>
          <w:sz w:val="28"/>
          <w:szCs w:val="28"/>
        </w:rPr>
        <w:t>GitHub URL:</w:t>
      </w:r>
      <w:r w:rsidR="008627B0" w:rsidRPr="008627B0">
        <w:t xml:space="preserve"> </w:t>
      </w:r>
      <w:hyperlink r:id="rId7" w:history="1">
        <w:r w:rsidR="008627B0" w:rsidRPr="00EF5AF7">
          <w:rPr>
            <w:rStyle w:val="Hyperlink"/>
            <w:b/>
            <w:bCs/>
            <w:sz w:val="28"/>
            <w:szCs w:val="28"/>
          </w:rPr>
          <w:t>https://github.com/nknaveengowda/Capstone-Project-Sporty-shoes</w:t>
        </w:r>
      </w:hyperlink>
    </w:p>
    <w:p w:rsidR="00A648E2" w:rsidRPr="00AD0BBE" w:rsidRDefault="00A648E2" w:rsidP="00AD0BBE">
      <w:pPr>
        <w:spacing w:after="0"/>
        <w:ind w:left="0"/>
        <w:rPr>
          <w:b/>
          <w:bCs/>
          <w:sz w:val="24"/>
          <w:szCs w:val="24"/>
        </w:rPr>
      </w:pPr>
    </w:p>
    <w:p w:rsidR="00A648E2" w:rsidRPr="00A648E2" w:rsidRDefault="00A648E2" w:rsidP="00AA161B">
      <w:pPr>
        <w:pStyle w:val="ListParagraph"/>
        <w:numPr>
          <w:ilvl w:val="0"/>
          <w:numId w:val="11"/>
        </w:numPr>
        <w:spacing w:after="0"/>
        <w:ind w:left="-9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Create Selenium scripts using TestNG to test all the pages in the web app that will automate: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●</w:t>
      </w:r>
      <w:r w:rsidRPr="00A648E2">
        <w:rPr>
          <w:b/>
          <w:bCs/>
          <w:sz w:val="24"/>
          <w:szCs w:val="24"/>
        </w:rPr>
        <w:tab/>
        <w:t>Login page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●</w:t>
      </w:r>
      <w:r w:rsidRPr="00A648E2">
        <w:rPr>
          <w:b/>
          <w:bCs/>
          <w:sz w:val="24"/>
          <w:szCs w:val="24"/>
        </w:rPr>
        <w:tab/>
        <w:t>Registration Page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●</w:t>
      </w:r>
      <w:r w:rsidRPr="00A648E2">
        <w:rPr>
          <w:b/>
          <w:bCs/>
          <w:sz w:val="24"/>
          <w:szCs w:val="24"/>
        </w:rPr>
        <w:tab/>
        <w:t>Add Product to cart page.</w:t>
      </w:r>
    </w:p>
    <w:p w:rsidR="001436D5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●</w:t>
      </w:r>
      <w:r w:rsidRPr="00A648E2">
        <w:rPr>
          <w:b/>
          <w:bCs/>
          <w:sz w:val="24"/>
          <w:szCs w:val="24"/>
        </w:rPr>
        <w:tab/>
        <w:t>Place Order Page</w:t>
      </w:r>
    </w:p>
    <w:p w:rsid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</w:p>
    <w:p w:rsidR="00A648E2" w:rsidRPr="00A648E2" w:rsidRDefault="00A648E2" w:rsidP="00A648E2">
      <w:pPr>
        <w:spacing w:after="0"/>
        <w:ind w:left="-36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Step 1: Project Setup</w:t>
      </w:r>
    </w:p>
    <w:p w:rsidR="00A648E2" w:rsidRPr="00A648E2" w:rsidRDefault="00A648E2" w:rsidP="00AA161B">
      <w:pPr>
        <w:numPr>
          <w:ilvl w:val="0"/>
          <w:numId w:val="12"/>
        </w:numPr>
        <w:spacing w:after="0"/>
        <w:rPr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Create a Maven Project:</w:t>
      </w:r>
    </w:p>
    <w:p w:rsidR="00A648E2" w:rsidRPr="00A648E2" w:rsidRDefault="00A648E2" w:rsidP="00AA161B">
      <w:pPr>
        <w:numPr>
          <w:ilvl w:val="1"/>
          <w:numId w:val="12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Open your preferred IDE and create a new Maven project.</w:t>
      </w:r>
    </w:p>
    <w:p w:rsidR="00A648E2" w:rsidRPr="00A648E2" w:rsidRDefault="00A648E2" w:rsidP="00AA161B">
      <w:pPr>
        <w:numPr>
          <w:ilvl w:val="0"/>
          <w:numId w:val="12"/>
        </w:numPr>
        <w:spacing w:after="0"/>
        <w:rPr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Add Dependencies:</w:t>
      </w:r>
    </w:p>
    <w:p w:rsidR="00A648E2" w:rsidRPr="00A648E2" w:rsidRDefault="00A648E2" w:rsidP="00AA161B">
      <w:pPr>
        <w:numPr>
          <w:ilvl w:val="1"/>
          <w:numId w:val="12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Update the </w:t>
      </w:r>
      <w:r w:rsidRPr="00A648E2">
        <w:rPr>
          <w:b/>
          <w:bCs/>
          <w:sz w:val="24"/>
          <w:szCs w:val="24"/>
        </w:rPr>
        <w:t>pom.xml</w:t>
      </w:r>
      <w:r w:rsidRPr="00A648E2">
        <w:rPr>
          <w:bCs/>
          <w:sz w:val="24"/>
          <w:szCs w:val="24"/>
        </w:rPr>
        <w:t xml:space="preserve"> file with dependencies for Selenium WebDriver and TestNG.</w:t>
      </w:r>
    </w:p>
    <w:p w:rsidR="00A648E2" w:rsidRPr="00A648E2" w:rsidRDefault="00A648E2" w:rsidP="00AA161B">
      <w:pPr>
        <w:numPr>
          <w:ilvl w:val="0"/>
          <w:numId w:val="12"/>
        </w:numPr>
        <w:spacing w:after="0"/>
        <w:rPr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Configure WebDriver:</w:t>
      </w:r>
    </w:p>
    <w:p w:rsidR="00A648E2" w:rsidRPr="00A648E2" w:rsidRDefault="00A648E2" w:rsidP="00AA161B">
      <w:pPr>
        <w:numPr>
          <w:ilvl w:val="1"/>
          <w:numId w:val="12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Download the WebDriver executable (e.g., </w:t>
      </w:r>
      <w:proofErr w:type="spellStart"/>
      <w:r w:rsidRPr="00A648E2">
        <w:rPr>
          <w:bCs/>
          <w:sz w:val="24"/>
          <w:szCs w:val="24"/>
        </w:rPr>
        <w:t>ChromeDriver</w:t>
      </w:r>
      <w:proofErr w:type="spellEnd"/>
      <w:r w:rsidRPr="00A648E2">
        <w:rPr>
          <w:bCs/>
          <w:sz w:val="24"/>
          <w:szCs w:val="24"/>
        </w:rPr>
        <w:t>) and set the path in your script.</w:t>
      </w:r>
    </w:p>
    <w:p w:rsidR="00A648E2" w:rsidRPr="00A648E2" w:rsidRDefault="00A648E2" w:rsidP="00A648E2">
      <w:pPr>
        <w:spacing w:after="0"/>
        <w:ind w:left="-36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Step 2: Test Classes</w:t>
      </w:r>
    </w:p>
    <w:p w:rsidR="00A648E2" w:rsidRPr="00A648E2" w:rsidRDefault="00A648E2" w:rsidP="00AA161B">
      <w:pPr>
        <w:numPr>
          <w:ilvl w:val="0"/>
          <w:numId w:val="13"/>
        </w:numPr>
        <w:spacing w:after="0"/>
        <w:rPr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Create Test Classes:</w:t>
      </w:r>
    </w:p>
    <w:p w:rsidR="00A648E2" w:rsidRPr="00A648E2" w:rsidRDefault="00A648E2" w:rsidP="00AA161B">
      <w:pPr>
        <w:numPr>
          <w:ilvl w:val="1"/>
          <w:numId w:val="13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Create separate TestNG classes for each page to be tested, such as </w:t>
      </w:r>
      <w:proofErr w:type="spellStart"/>
      <w:r w:rsidRPr="00A648E2">
        <w:rPr>
          <w:bCs/>
          <w:sz w:val="24"/>
          <w:szCs w:val="24"/>
        </w:rPr>
        <w:t>LoginPageTest</w:t>
      </w:r>
      <w:proofErr w:type="spellEnd"/>
      <w:r w:rsidRPr="00A648E2">
        <w:rPr>
          <w:bCs/>
          <w:sz w:val="24"/>
          <w:szCs w:val="24"/>
        </w:rPr>
        <w:t xml:space="preserve">, </w:t>
      </w:r>
      <w:proofErr w:type="spellStart"/>
      <w:r w:rsidRPr="00A648E2">
        <w:rPr>
          <w:bCs/>
          <w:sz w:val="24"/>
          <w:szCs w:val="24"/>
        </w:rPr>
        <w:t>RegistrationPageTest</w:t>
      </w:r>
      <w:proofErr w:type="spellEnd"/>
      <w:r w:rsidRPr="00A648E2">
        <w:rPr>
          <w:bCs/>
          <w:sz w:val="24"/>
          <w:szCs w:val="24"/>
        </w:rPr>
        <w:t xml:space="preserve">, </w:t>
      </w:r>
      <w:proofErr w:type="spellStart"/>
      <w:r w:rsidRPr="00A648E2">
        <w:rPr>
          <w:bCs/>
          <w:sz w:val="24"/>
          <w:szCs w:val="24"/>
        </w:rPr>
        <w:t>AddToCartPageTest</w:t>
      </w:r>
      <w:proofErr w:type="spellEnd"/>
      <w:r w:rsidRPr="00A648E2">
        <w:rPr>
          <w:bCs/>
          <w:sz w:val="24"/>
          <w:szCs w:val="24"/>
        </w:rPr>
        <w:t xml:space="preserve">, and </w:t>
      </w:r>
      <w:proofErr w:type="spellStart"/>
      <w:r w:rsidRPr="00A648E2">
        <w:rPr>
          <w:bCs/>
          <w:sz w:val="24"/>
          <w:szCs w:val="24"/>
        </w:rPr>
        <w:t>PlaceOrderPageTest</w:t>
      </w:r>
      <w:proofErr w:type="spellEnd"/>
      <w:r w:rsidRPr="00A648E2">
        <w:rPr>
          <w:bCs/>
          <w:sz w:val="24"/>
          <w:szCs w:val="24"/>
        </w:rPr>
        <w:t>.</w:t>
      </w:r>
    </w:p>
    <w:p w:rsidR="00A648E2" w:rsidRPr="00A648E2" w:rsidRDefault="00A648E2" w:rsidP="00A648E2">
      <w:pPr>
        <w:spacing w:after="0"/>
        <w:ind w:left="-36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Step 3: Implement Test Methods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3.1 Login Page Test (LoginPageTest.java):</w:t>
      </w:r>
    </w:p>
    <w:p w:rsidR="00A648E2" w:rsidRPr="00A648E2" w:rsidRDefault="00A648E2" w:rsidP="00AA161B">
      <w:pPr>
        <w:numPr>
          <w:ilvl w:val="0"/>
          <w:numId w:val="14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In the </w:t>
      </w:r>
      <w:proofErr w:type="spellStart"/>
      <w:r w:rsidRPr="00A648E2">
        <w:rPr>
          <w:b/>
          <w:bCs/>
          <w:sz w:val="24"/>
          <w:szCs w:val="24"/>
        </w:rPr>
        <w:t>LoginPageTest</w:t>
      </w:r>
      <w:proofErr w:type="spellEnd"/>
      <w:r w:rsidRPr="00A648E2">
        <w:rPr>
          <w:bCs/>
          <w:sz w:val="24"/>
          <w:szCs w:val="24"/>
        </w:rPr>
        <w:t xml:space="preserve"> class:</w:t>
      </w:r>
    </w:p>
    <w:p w:rsidR="00A648E2" w:rsidRPr="00A648E2" w:rsidRDefault="00A648E2" w:rsidP="00AA161B">
      <w:pPr>
        <w:numPr>
          <w:ilvl w:val="1"/>
          <w:numId w:val="14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Use </w:t>
      </w:r>
      <w:r w:rsidRPr="00A648E2">
        <w:rPr>
          <w:b/>
          <w:bCs/>
          <w:sz w:val="24"/>
          <w:szCs w:val="24"/>
        </w:rPr>
        <w:t>@</w:t>
      </w:r>
      <w:proofErr w:type="spellStart"/>
      <w:r w:rsidRPr="00A648E2">
        <w:rPr>
          <w:b/>
          <w:bCs/>
          <w:sz w:val="24"/>
          <w:szCs w:val="24"/>
        </w:rPr>
        <w:t>BeforeClass</w:t>
      </w:r>
      <w:proofErr w:type="spellEnd"/>
      <w:r w:rsidRPr="00A648E2">
        <w:rPr>
          <w:bCs/>
          <w:sz w:val="24"/>
          <w:szCs w:val="24"/>
        </w:rPr>
        <w:t xml:space="preserve"> annotation to set up WebDriver and navigate to the login page.</w:t>
      </w:r>
    </w:p>
    <w:p w:rsidR="00A648E2" w:rsidRPr="00A648E2" w:rsidRDefault="00A648E2" w:rsidP="00AA161B">
      <w:pPr>
        <w:numPr>
          <w:ilvl w:val="1"/>
          <w:numId w:val="14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Use </w:t>
      </w:r>
      <w:r w:rsidRPr="00A648E2">
        <w:rPr>
          <w:b/>
          <w:bCs/>
          <w:sz w:val="24"/>
          <w:szCs w:val="24"/>
        </w:rPr>
        <w:t>@Test</w:t>
      </w:r>
      <w:r w:rsidRPr="00A648E2">
        <w:rPr>
          <w:bCs/>
          <w:sz w:val="24"/>
          <w:szCs w:val="24"/>
        </w:rPr>
        <w:t xml:space="preserve"> annotation for the actual test method.</w:t>
      </w:r>
    </w:p>
    <w:p w:rsidR="00A648E2" w:rsidRPr="00A648E2" w:rsidRDefault="00A648E2" w:rsidP="00AA161B">
      <w:pPr>
        <w:numPr>
          <w:ilvl w:val="1"/>
          <w:numId w:val="14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Implement login test steps within the </w:t>
      </w:r>
      <w:r w:rsidRPr="00A648E2">
        <w:rPr>
          <w:b/>
          <w:bCs/>
          <w:sz w:val="24"/>
          <w:szCs w:val="24"/>
        </w:rPr>
        <w:t>@Test</w:t>
      </w:r>
      <w:r w:rsidRPr="00A648E2">
        <w:rPr>
          <w:bCs/>
          <w:sz w:val="24"/>
          <w:szCs w:val="24"/>
        </w:rPr>
        <w:t xml:space="preserve"> method.</w:t>
      </w:r>
    </w:p>
    <w:p w:rsidR="00A648E2" w:rsidRPr="00A648E2" w:rsidRDefault="00A648E2" w:rsidP="00AA161B">
      <w:pPr>
        <w:numPr>
          <w:ilvl w:val="1"/>
          <w:numId w:val="14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Use assertions (e.g., TestNG's </w:t>
      </w:r>
      <w:r w:rsidRPr="00A648E2">
        <w:rPr>
          <w:b/>
          <w:bCs/>
          <w:sz w:val="24"/>
          <w:szCs w:val="24"/>
        </w:rPr>
        <w:t>Assert</w:t>
      </w:r>
      <w:r w:rsidRPr="00A648E2">
        <w:rPr>
          <w:bCs/>
          <w:sz w:val="24"/>
          <w:szCs w:val="24"/>
        </w:rPr>
        <w:t xml:space="preserve"> class) to verify expected outcomes.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3.2 Registration Page Test (RegistrationPageTest.java):</w:t>
      </w:r>
    </w:p>
    <w:p w:rsidR="00A648E2" w:rsidRPr="00A648E2" w:rsidRDefault="00A648E2" w:rsidP="00AA161B">
      <w:pPr>
        <w:numPr>
          <w:ilvl w:val="0"/>
          <w:numId w:val="15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Similar to the login page test, create a </w:t>
      </w:r>
      <w:proofErr w:type="spellStart"/>
      <w:r w:rsidRPr="00A648E2">
        <w:rPr>
          <w:b/>
          <w:bCs/>
          <w:sz w:val="24"/>
          <w:szCs w:val="24"/>
        </w:rPr>
        <w:t>RegistrationPageTest</w:t>
      </w:r>
      <w:proofErr w:type="spellEnd"/>
      <w:r w:rsidRPr="00A648E2">
        <w:rPr>
          <w:bCs/>
          <w:sz w:val="24"/>
          <w:szCs w:val="24"/>
        </w:rPr>
        <w:t xml:space="preserve"> class with setup and test methods specific to the registration page.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lastRenderedPageBreak/>
        <w:t>3.3 Add Product to Cart Page Test (AddToCartPageTest.java):</w:t>
      </w:r>
    </w:p>
    <w:p w:rsidR="00A648E2" w:rsidRPr="00A648E2" w:rsidRDefault="00A648E2" w:rsidP="00AA161B">
      <w:pPr>
        <w:numPr>
          <w:ilvl w:val="0"/>
          <w:numId w:val="16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Create an </w:t>
      </w:r>
      <w:proofErr w:type="spellStart"/>
      <w:r w:rsidRPr="00A648E2">
        <w:rPr>
          <w:b/>
          <w:bCs/>
          <w:sz w:val="24"/>
          <w:szCs w:val="24"/>
        </w:rPr>
        <w:t>AddToCartPageTest</w:t>
      </w:r>
      <w:proofErr w:type="spellEnd"/>
      <w:r w:rsidRPr="00A648E2">
        <w:rPr>
          <w:bCs/>
          <w:sz w:val="24"/>
          <w:szCs w:val="24"/>
        </w:rPr>
        <w:t xml:space="preserve"> class and implement the necessary test methods for adding a product to the cart.</w:t>
      </w:r>
    </w:p>
    <w:p w:rsidR="00A648E2" w:rsidRPr="00A648E2" w:rsidRDefault="00A648E2" w:rsidP="00A648E2">
      <w:pPr>
        <w:spacing w:after="0"/>
        <w:ind w:left="-360"/>
        <w:rPr>
          <w:b/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3.4 Place Order Page Test (PlaceOrderPageTest.java):</w:t>
      </w:r>
    </w:p>
    <w:p w:rsidR="00A648E2" w:rsidRPr="00A648E2" w:rsidRDefault="00A648E2" w:rsidP="00AA161B">
      <w:pPr>
        <w:numPr>
          <w:ilvl w:val="0"/>
          <w:numId w:val="17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 xml:space="preserve">Similarly, create a </w:t>
      </w:r>
      <w:proofErr w:type="spellStart"/>
      <w:r w:rsidRPr="00A648E2">
        <w:rPr>
          <w:b/>
          <w:bCs/>
          <w:sz w:val="24"/>
          <w:szCs w:val="24"/>
        </w:rPr>
        <w:t>PlaceOrderPageTest</w:t>
      </w:r>
      <w:proofErr w:type="spellEnd"/>
      <w:r w:rsidRPr="00A648E2">
        <w:rPr>
          <w:bCs/>
          <w:sz w:val="24"/>
          <w:szCs w:val="24"/>
        </w:rPr>
        <w:t xml:space="preserve"> class and implement test methods for placing an order.</w:t>
      </w:r>
    </w:p>
    <w:p w:rsidR="00A648E2" w:rsidRPr="00A648E2" w:rsidRDefault="00A648E2" w:rsidP="00A648E2">
      <w:pPr>
        <w:spacing w:after="0"/>
        <w:ind w:left="-36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Step 4: Execute Tests</w:t>
      </w:r>
    </w:p>
    <w:p w:rsidR="00A648E2" w:rsidRPr="00A648E2" w:rsidRDefault="00A648E2" w:rsidP="00AA161B">
      <w:pPr>
        <w:numPr>
          <w:ilvl w:val="0"/>
          <w:numId w:val="18"/>
        </w:numPr>
        <w:spacing w:after="0"/>
        <w:rPr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Run TestNG Tests:</w:t>
      </w:r>
    </w:p>
    <w:p w:rsidR="00A648E2" w:rsidRPr="00A648E2" w:rsidRDefault="00A648E2" w:rsidP="00AA161B">
      <w:pPr>
        <w:numPr>
          <w:ilvl w:val="1"/>
          <w:numId w:val="18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Run the test classes as TestNG tests. You can do this by right-clicking on the test class and selecting "Run As" &gt; "TestNG Test."</w:t>
      </w:r>
    </w:p>
    <w:p w:rsidR="00A648E2" w:rsidRPr="00A648E2" w:rsidRDefault="00A648E2" w:rsidP="00AA161B">
      <w:pPr>
        <w:numPr>
          <w:ilvl w:val="0"/>
          <w:numId w:val="18"/>
        </w:numPr>
        <w:spacing w:after="0"/>
        <w:rPr>
          <w:bCs/>
          <w:sz w:val="24"/>
          <w:szCs w:val="24"/>
        </w:rPr>
      </w:pPr>
      <w:r w:rsidRPr="00A648E2">
        <w:rPr>
          <w:b/>
          <w:bCs/>
          <w:sz w:val="24"/>
          <w:szCs w:val="24"/>
        </w:rPr>
        <w:t>Review Test Results:</w:t>
      </w:r>
    </w:p>
    <w:p w:rsidR="00A648E2" w:rsidRPr="00A648E2" w:rsidRDefault="00A648E2" w:rsidP="00AA161B">
      <w:pPr>
        <w:numPr>
          <w:ilvl w:val="1"/>
          <w:numId w:val="18"/>
        </w:numPr>
        <w:spacing w:after="0"/>
        <w:rPr>
          <w:bCs/>
          <w:sz w:val="24"/>
          <w:szCs w:val="24"/>
        </w:rPr>
      </w:pPr>
      <w:r w:rsidRPr="00A648E2">
        <w:rPr>
          <w:bCs/>
          <w:sz w:val="24"/>
          <w:szCs w:val="24"/>
        </w:rPr>
        <w:t>Check the test results in the TestNG console or the generated reports.</w:t>
      </w:r>
    </w:p>
    <w:p w:rsidR="00A648E2" w:rsidRDefault="00A648E2" w:rsidP="00A648E2">
      <w:pPr>
        <w:spacing w:after="0"/>
        <w:ind w:left="-360"/>
        <w:rPr>
          <w:bCs/>
          <w:sz w:val="24"/>
          <w:szCs w:val="24"/>
        </w:rPr>
      </w:pPr>
    </w:p>
    <w:p w:rsidR="009A7815" w:rsidRDefault="009A7815" w:rsidP="00A648E2">
      <w:pPr>
        <w:spacing w:after="0"/>
        <w:ind w:left="-360"/>
        <w:rPr>
          <w:bCs/>
          <w:sz w:val="24"/>
          <w:szCs w:val="24"/>
        </w:rPr>
      </w:pPr>
    </w:p>
    <w:p w:rsidR="009A7815" w:rsidRPr="009A7815" w:rsidRDefault="009A7815" w:rsidP="00AA161B">
      <w:pPr>
        <w:pStyle w:val="ListParagraph"/>
        <w:numPr>
          <w:ilvl w:val="0"/>
          <w:numId w:val="11"/>
        </w:numPr>
        <w:spacing w:after="0"/>
        <w:ind w:left="0"/>
        <w:rPr>
          <w:b/>
          <w:bCs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Create JMeter scripts to do load testing of the homepage and the product detail page.</w:t>
      </w:r>
    </w:p>
    <w:p w:rsidR="009A7815" w:rsidRPr="009A7815" w:rsidRDefault="009A7815" w:rsidP="009A7815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1: Download and Install JMeter</w:t>
      </w:r>
    </w:p>
    <w:p w:rsidR="009A7815" w:rsidRPr="009A7815" w:rsidRDefault="009A7815" w:rsidP="00AA161B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Download JMeter:</w:t>
      </w:r>
    </w:p>
    <w:p w:rsidR="009A7815" w:rsidRPr="009A7815" w:rsidRDefault="009A7815" w:rsidP="00AA161B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Visit the official Apache JMeter website and download the latest version of Apache JMeter.</w:t>
      </w:r>
    </w:p>
    <w:p w:rsidR="009A7815" w:rsidRPr="009A7815" w:rsidRDefault="009A7815" w:rsidP="00AA161B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Install JMeter:</w:t>
      </w:r>
    </w:p>
    <w:p w:rsidR="009A7815" w:rsidRPr="009A7815" w:rsidRDefault="009A7815" w:rsidP="00AA161B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Extract the downloaded ZIP file to your preferred location.</w:t>
      </w:r>
    </w:p>
    <w:p w:rsidR="009A7815" w:rsidRPr="009A7815" w:rsidRDefault="009A7815" w:rsidP="00AA161B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Launch JMeter:</w:t>
      </w:r>
    </w:p>
    <w:p w:rsidR="009A7815" w:rsidRDefault="009A7815" w:rsidP="00AA161B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 xml:space="preserve">Navigate to the </w:t>
      </w:r>
      <w:r w:rsidRPr="009A7815">
        <w:rPr>
          <w:b/>
          <w:bCs/>
          <w:sz w:val="24"/>
          <w:szCs w:val="24"/>
        </w:rPr>
        <w:t>bin</w:t>
      </w:r>
      <w:r w:rsidRPr="009A7815">
        <w:rPr>
          <w:bCs/>
          <w:sz w:val="24"/>
          <w:szCs w:val="24"/>
        </w:rPr>
        <w:t xml:space="preserve"> directory and run the </w:t>
      </w:r>
      <w:r w:rsidRPr="009A7815">
        <w:rPr>
          <w:b/>
          <w:bCs/>
          <w:sz w:val="24"/>
          <w:szCs w:val="24"/>
        </w:rPr>
        <w:t>jmeter.bat</w:t>
      </w:r>
      <w:r w:rsidRPr="009A7815">
        <w:rPr>
          <w:bCs/>
          <w:sz w:val="24"/>
          <w:szCs w:val="24"/>
        </w:rPr>
        <w:t xml:space="preserve"> (Windows) or </w:t>
      </w:r>
      <w:r w:rsidRPr="009A7815">
        <w:rPr>
          <w:b/>
          <w:bCs/>
          <w:sz w:val="24"/>
          <w:szCs w:val="24"/>
        </w:rPr>
        <w:t>jmeter.sh</w:t>
      </w:r>
      <w:r w:rsidRPr="009A7815">
        <w:rPr>
          <w:bCs/>
          <w:sz w:val="24"/>
          <w:szCs w:val="24"/>
        </w:rPr>
        <w:t xml:space="preserve"> (Linux) executable.</w:t>
      </w:r>
    </w:p>
    <w:p w:rsidR="009A7815" w:rsidRPr="009A7815" w:rsidRDefault="009A7815" w:rsidP="009A7815">
      <w:pPr>
        <w:pStyle w:val="ListParagraph"/>
        <w:ind w:left="1440"/>
        <w:rPr>
          <w:bCs/>
          <w:sz w:val="24"/>
          <w:szCs w:val="24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2: Create a New Test Plan</w:t>
      </w:r>
    </w:p>
    <w:p w:rsidR="009A7815" w:rsidRPr="009A7815" w:rsidRDefault="009A7815" w:rsidP="00AA161B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Open JMeter:</w:t>
      </w:r>
    </w:p>
    <w:p w:rsidR="009A7815" w:rsidRPr="009A7815" w:rsidRDefault="009A7815" w:rsidP="00AA161B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Launch JMeter, and you will see the JMeter GUI.</w:t>
      </w:r>
    </w:p>
    <w:p w:rsidR="009A7815" w:rsidRPr="009A7815" w:rsidRDefault="009A7815" w:rsidP="00AA161B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Create a New Test Plan:</w:t>
      </w:r>
    </w:p>
    <w:p w:rsidR="009A7815" w:rsidRPr="009A7815" w:rsidRDefault="009A7815" w:rsidP="00AA161B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Right-click on "Test Plan" in the left panel.</w:t>
      </w:r>
    </w:p>
    <w:p w:rsidR="009A7815" w:rsidRPr="009A7815" w:rsidRDefault="009A7815" w:rsidP="00AA161B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Choose "Add" &gt; "Threads (Users)" &gt; "Thread Group."</w:t>
      </w:r>
    </w:p>
    <w:p w:rsidR="009A7815" w:rsidRPr="009A7815" w:rsidRDefault="009A7815" w:rsidP="00AA161B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Configure Thread Group:</w:t>
      </w:r>
    </w:p>
    <w:p w:rsidR="009A7815" w:rsidRDefault="009A7815" w:rsidP="00AA161B">
      <w:pPr>
        <w:pStyle w:val="ListParagraph"/>
        <w:numPr>
          <w:ilvl w:val="1"/>
          <w:numId w:val="20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Set the number of threads (virtual users) and loop count based on your load testing requirements.</w:t>
      </w:r>
    </w:p>
    <w:p w:rsidR="009A7815" w:rsidRPr="009A7815" w:rsidRDefault="009A7815" w:rsidP="009A7815">
      <w:pPr>
        <w:pStyle w:val="ListParagraph"/>
        <w:ind w:left="1440"/>
        <w:rPr>
          <w:bCs/>
          <w:sz w:val="24"/>
          <w:szCs w:val="24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3: Add HTTP Requests for Homepage</w:t>
      </w:r>
    </w:p>
    <w:p w:rsidR="009A7815" w:rsidRPr="009A7815" w:rsidRDefault="009A7815" w:rsidP="00AA161B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Add HTTP Request Sampler:</w:t>
      </w:r>
    </w:p>
    <w:p w:rsidR="009A7815" w:rsidRPr="009A7815" w:rsidRDefault="009A7815" w:rsidP="00AA161B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Right-click on the Thread Group.</w:t>
      </w:r>
    </w:p>
    <w:p w:rsidR="009A7815" w:rsidRPr="009A7815" w:rsidRDefault="009A7815" w:rsidP="00AA161B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Choose "Add" &gt; "Sampler" &gt; "HTTP Request."</w:t>
      </w:r>
    </w:p>
    <w:p w:rsidR="009A7815" w:rsidRPr="009A7815" w:rsidRDefault="009A7815" w:rsidP="00AA161B">
      <w:pPr>
        <w:pStyle w:val="ListParagraph"/>
        <w:numPr>
          <w:ilvl w:val="0"/>
          <w:numId w:val="21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Configure HTTP Request for Homepage:</w:t>
      </w:r>
    </w:p>
    <w:p w:rsidR="009A7815" w:rsidRPr="009A7815" w:rsidRDefault="009A7815" w:rsidP="00AA161B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Set the server name or IP address and path for the homepage.</w:t>
      </w:r>
    </w:p>
    <w:p w:rsidR="009A7815" w:rsidRPr="00AD0BBE" w:rsidRDefault="009A7815" w:rsidP="00AA161B">
      <w:pPr>
        <w:pStyle w:val="ListParagraph"/>
        <w:numPr>
          <w:ilvl w:val="1"/>
          <w:numId w:val="21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lastRenderedPageBreak/>
        <w:t>Define any necessary parameters.</w:t>
      </w:r>
      <w:bookmarkStart w:id="0" w:name="_GoBack"/>
      <w:bookmarkEnd w:id="0"/>
    </w:p>
    <w:p w:rsidR="009A7815" w:rsidRPr="009A7815" w:rsidRDefault="009A7815" w:rsidP="009A7815">
      <w:pPr>
        <w:pStyle w:val="ListParagraph"/>
        <w:ind w:left="1440"/>
        <w:rPr>
          <w:bCs/>
          <w:sz w:val="24"/>
          <w:szCs w:val="24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4: Add HTTP Requests for Product Detail Page</w:t>
      </w:r>
    </w:p>
    <w:p w:rsidR="009A7815" w:rsidRPr="009A7815" w:rsidRDefault="009A7815" w:rsidP="00AA161B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Add Another HTTP Request Sampler:</w:t>
      </w:r>
    </w:p>
    <w:p w:rsidR="009A7815" w:rsidRPr="009A7815" w:rsidRDefault="009A7815" w:rsidP="00AA161B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Repeat the process to add an HTTP Request Sampler for the product detail page.</w:t>
      </w:r>
    </w:p>
    <w:p w:rsidR="009A7815" w:rsidRDefault="009A7815" w:rsidP="00AA161B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Configure the request with the appropriate server name, path, and parameters.</w:t>
      </w:r>
    </w:p>
    <w:p w:rsidR="009A7815" w:rsidRPr="009A7815" w:rsidRDefault="009A7815" w:rsidP="009A7815">
      <w:pPr>
        <w:pStyle w:val="ListParagraph"/>
        <w:ind w:left="1440"/>
        <w:rPr>
          <w:bCs/>
          <w:sz w:val="24"/>
          <w:szCs w:val="24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5: Add Listeners for Monitoring</w:t>
      </w:r>
    </w:p>
    <w:p w:rsidR="009A7815" w:rsidRPr="009A7815" w:rsidRDefault="009A7815" w:rsidP="00AA161B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Add Listeners:</w:t>
      </w:r>
    </w:p>
    <w:p w:rsidR="009A7815" w:rsidRPr="009A7815" w:rsidRDefault="009A7815" w:rsidP="00AA161B">
      <w:pPr>
        <w:pStyle w:val="ListParagraph"/>
        <w:numPr>
          <w:ilvl w:val="1"/>
          <w:numId w:val="23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Right-click on the Thread Group.</w:t>
      </w:r>
    </w:p>
    <w:p w:rsidR="009A7815" w:rsidRPr="009A7815" w:rsidRDefault="009A7815" w:rsidP="00AA161B">
      <w:pPr>
        <w:pStyle w:val="ListParagraph"/>
        <w:numPr>
          <w:ilvl w:val="1"/>
          <w:numId w:val="23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Choose "Add" &gt; "Listener" &gt; Select appropriate listeners (e.g., View Results Tree, Summary Report, or Response Times Over Time).</w:t>
      </w:r>
    </w:p>
    <w:p w:rsidR="009A7815" w:rsidRPr="009A7815" w:rsidRDefault="009A7815" w:rsidP="00AA161B">
      <w:pPr>
        <w:pStyle w:val="ListParagraph"/>
        <w:numPr>
          <w:ilvl w:val="0"/>
          <w:numId w:val="23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Configure Listeners:</w:t>
      </w:r>
    </w:p>
    <w:p w:rsidR="009A7815" w:rsidRDefault="009A7815" w:rsidP="00AA161B">
      <w:pPr>
        <w:pStyle w:val="ListParagraph"/>
        <w:numPr>
          <w:ilvl w:val="1"/>
          <w:numId w:val="23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Configure the listeners to capture and display relevant performance metrics.</w:t>
      </w:r>
    </w:p>
    <w:p w:rsidR="009A7815" w:rsidRPr="009A7815" w:rsidRDefault="009A7815" w:rsidP="009A7815">
      <w:pPr>
        <w:pStyle w:val="ListParagraph"/>
        <w:ind w:left="1440"/>
        <w:rPr>
          <w:bCs/>
          <w:sz w:val="24"/>
          <w:szCs w:val="24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6: Configure Test Execution</w:t>
      </w:r>
    </w:p>
    <w:p w:rsidR="009A7815" w:rsidRPr="009A7815" w:rsidRDefault="009A7815" w:rsidP="00AA161B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Configure Test Execution:</w:t>
      </w:r>
    </w:p>
    <w:p w:rsidR="009A7815" w:rsidRPr="009A7815" w:rsidRDefault="009A7815" w:rsidP="00AA161B">
      <w:pPr>
        <w:pStyle w:val="ListParagraph"/>
        <w:numPr>
          <w:ilvl w:val="1"/>
          <w:numId w:val="24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Set up test execution parameters such as ramp-up time, duration, and other relevant settings.</w:t>
      </w:r>
    </w:p>
    <w:p w:rsidR="009A7815" w:rsidRPr="009A7815" w:rsidRDefault="009A7815" w:rsidP="00AA161B">
      <w:pPr>
        <w:pStyle w:val="ListParagraph"/>
        <w:numPr>
          <w:ilvl w:val="0"/>
          <w:numId w:val="24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Run the Test:</w:t>
      </w:r>
    </w:p>
    <w:p w:rsidR="009A7815" w:rsidRDefault="009A7815" w:rsidP="00AA161B">
      <w:pPr>
        <w:pStyle w:val="ListParagraph"/>
        <w:numPr>
          <w:ilvl w:val="1"/>
          <w:numId w:val="24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Click the "Run" menu and choose "Start" to run the test plan.</w:t>
      </w:r>
    </w:p>
    <w:p w:rsidR="009A7815" w:rsidRPr="009A7815" w:rsidRDefault="009A7815" w:rsidP="009A7815">
      <w:pPr>
        <w:pStyle w:val="ListParagraph"/>
        <w:ind w:left="1440"/>
        <w:rPr>
          <w:bCs/>
          <w:sz w:val="24"/>
          <w:szCs w:val="24"/>
        </w:rPr>
      </w:pPr>
    </w:p>
    <w:p w:rsidR="009A7815" w:rsidRPr="009A7815" w:rsidRDefault="009A7815" w:rsidP="009A7815">
      <w:pPr>
        <w:pStyle w:val="ListParagraph"/>
        <w:spacing w:after="0"/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Step 7: Analyze Results</w:t>
      </w:r>
    </w:p>
    <w:p w:rsidR="009A7815" w:rsidRPr="009A7815" w:rsidRDefault="009A7815" w:rsidP="00AA161B">
      <w:pPr>
        <w:pStyle w:val="ListParagraph"/>
        <w:numPr>
          <w:ilvl w:val="0"/>
          <w:numId w:val="25"/>
        </w:numPr>
        <w:rPr>
          <w:bCs/>
          <w:sz w:val="24"/>
          <w:szCs w:val="24"/>
        </w:rPr>
      </w:pPr>
      <w:r w:rsidRPr="009A7815">
        <w:rPr>
          <w:b/>
          <w:bCs/>
          <w:sz w:val="24"/>
          <w:szCs w:val="24"/>
        </w:rPr>
        <w:t>View Results:</w:t>
      </w:r>
    </w:p>
    <w:p w:rsidR="009A7815" w:rsidRPr="009A7815" w:rsidRDefault="009A7815" w:rsidP="00AA161B">
      <w:pPr>
        <w:pStyle w:val="ListParagraph"/>
        <w:numPr>
          <w:ilvl w:val="1"/>
          <w:numId w:val="25"/>
        </w:numPr>
        <w:rPr>
          <w:bCs/>
          <w:sz w:val="24"/>
          <w:szCs w:val="24"/>
        </w:rPr>
      </w:pPr>
      <w:r w:rsidRPr="009A7815">
        <w:rPr>
          <w:bCs/>
          <w:sz w:val="24"/>
          <w:szCs w:val="24"/>
        </w:rPr>
        <w:t>Once the test execution completes, review the results in the listeners.</w:t>
      </w:r>
    </w:p>
    <w:p w:rsidR="009A7815" w:rsidRPr="009A7815" w:rsidRDefault="009A7815" w:rsidP="009A7815">
      <w:pPr>
        <w:pStyle w:val="ListParagraph"/>
        <w:spacing w:after="0"/>
        <w:ind w:left="0"/>
        <w:rPr>
          <w:bCs/>
          <w:sz w:val="24"/>
          <w:szCs w:val="24"/>
        </w:rPr>
      </w:pPr>
    </w:p>
    <w:p w:rsidR="009A7815" w:rsidRPr="009A7815" w:rsidRDefault="009A7815" w:rsidP="00AA161B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ind w:left="0" w:right="0"/>
        <w:rPr>
          <w:rFonts w:ascii="Open Sans" w:eastAsia="Open Sans" w:hAnsi="Open Sans" w:cs="Open Sans"/>
          <w:b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Create Postman scripts to test the following API endpoints:</w:t>
      </w:r>
    </w:p>
    <w:p w:rsidR="009A7815" w:rsidRPr="009A7815" w:rsidRDefault="009A7815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Retrieve the list of all products in the store.</w:t>
      </w:r>
    </w:p>
    <w:p w:rsidR="009A7815" w:rsidRPr="009A7815" w:rsidRDefault="009A7815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Retrieve the list of all registered users.</w:t>
      </w:r>
    </w:p>
    <w:p w:rsidR="009A7815" w:rsidRPr="009A7815" w:rsidRDefault="009A7815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Add the product.</w:t>
      </w:r>
    </w:p>
    <w:p w:rsidR="009A7815" w:rsidRPr="009A7815" w:rsidRDefault="009A7815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Delete the product.</w:t>
      </w:r>
    </w:p>
    <w:p w:rsidR="009A7815" w:rsidRPr="009A7815" w:rsidRDefault="009A7815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9A7815">
        <w:rPr>
          <w:rFonts w:ascii="Open Sans" w:eastAsia="Open Sans" w:hAnsi="Open Sans" w:cs="Open Sans"/>
          <w:b/>
          <w:sz w:val="28"/>
          <w:szCs w:val="28"/>
        </w:rPr>
        <w:t>Update the product.</w:t>
      </w:r>
    </w:p>
    <w:p w:rsidR="00A648E2" w:rsidRPr="00A648E2" w:rsidRDefault="00A648E2" w:rsidP="00A648E2">
      <w:pPr>
        <w:spacing w:after="0"/>
        <w:ind w:left="-360"/>
        <w:rPr>
          <w:bCs/>
          <w:sz w:val="24"/>
          <w:szCs w:val="24"/>
        </w:rPr>
      </w:pPr>
    </w:p>
    <w:p w:rsidR="009A7815" w:rsidRPr="009A7815" w:rsidRDefault="009A7815" w:rsidP="000F7263">
      <w:pPr>
        <w:spacing w:line="240" w:lineRule="auto"/>
        <w:ind w:left="-360"/>
      </w:pPr>
      <w:r w:rsidRPr="009A7815">
        <w:t>Step 1: Download and Install Postman</w:t>
      </w:r>
    </w:p>
    <w:p w:rsidR="009A7815" w:rsidRPr="009A7815" w:rsidRDefault="009A7815" w:rsidP="00AA161B">
      <w:pPr>
        <w:numPr>
          <w:ilvl w:val="0"/>
          <w:numId w:val="26"/>
        </w:numPr>
        <w:spacing w:line="240" w:lineRule="auto"/>
      </w:pPr>
      <w:r w:rsidRPr="009A7815">
        <w:rPr>
          <w:b/>
          <w:bCs/>
        </w:rPr>
        <w:t>Download Postman:</w:t>
      </w:r>
    </w:p>
    <w:p w:rsidR="009A7815" w:rsidRPr="009A7815" w:rsidRDefault="009A7815" w:rsidP="00AA161B">
      <w:pPr>
        <w:numPr>
          <w:ilvl w:val="1"/>
          <w:numId w:val="26"/>
        </w:numPr>
        <w:spacing w:line="240" w:lineRule="auto"/>
      </w:pPr>
      <w:r w:rsidRPr="009A7815">
        <w:t xml:space="preserve">Visit the Postman </w:t>
      </w:r>
      <w:r>
        <w:t>website</w:t>
      </w:r>
      <w:r w:rsidRPr="009A7815">
        <w:t xml:space="preserve"> and download the Postman app suitable for your operating system.</w:t>
      </w:r>
    </w:p>
    <w:p w:rsidR="009A7815" w:rsidRPr="009A7815" w:rsidRDefault="009A7815" w:rsidP="00AA161B">
      <w:pPr>
        <w:numPr>
          <w:ilvl w:val="0"/>
          <w:numId w:val="26"/>
        </w:numPr>
        <w:spacing w:line="240" w:lineRule="auto"/>
      </w:pPr>
      <w:r w:rsidRPr="009A7815">
        <w:rPr>
          <w:b/>
          <w:bCs/>
        </w:rPr>
        <w:t>Install Postman:</w:t>
      </w:r>
    </w:p>
    <w:p w:rsidR="009A7815" w:rsidRPr="009A7815" w:rsidRDefault="009A7815" w:rsidP="00AA161B">
      <w:pPr>
        <w:numPr>
          <w:ilvl w:val="1"/>
          <w:numId w:val="26"/>
        </w:numPr>
        <w:spacing w:line="240" w:lineRule="auto"/>
      </w:pPr>
      <w:r w:rsidRPr="009A7815">
        <w:t>Follow the installation instructions to install Postman on your machine.</w:t>
      </w:r>
    </w:p>
    <w:p w:rsidR="009A7815" w:rsidRDefault="009A7815" w:rsidP="000F7263">
      <w:pPr>
        <w:spacing w:line="240" w:lineRule="auto"/>
        <w:ind w:left="-360"/>
      </w:pPr>
    </w:p>
    <w:p w:rsidR="009A7815" w:rsidRPr="009A7815" w:rsidRDefault="009A7815" w:rsidP="000F7263">
      <w:pPr>
        <w:spacing w:line="240" w:lineRule="auto"/>
        <w:ind w:left="-360"/>
      </w:pPr>
      <w:r w:rsidRPr="009A7815">
        <w:lastRenderedPageBreak/>
        <w:t>Step 2: Create a New Collection</w:t>
      </w:r>
    </w:p>
    <w:p w:rsidR="009A7815" w:rsidRPr="009A7815" w:rsidRDefault="009A7815" w:rsidP="00AA161B">
      <w:pPr>
        <w:numPr>
          <w:ilvl w:val="0"/>
          <w:numId w:val="27"/>
        </w:numPr>
        <w:spacing w:line="240" w:lineRule="auto"/>
      </w:pPr>
      <w:r w:rsidRPr="009A7815">
        <w:rPr>
          <w:b/>
          <w:bCs/>
        </w:rPr>
        <w:t>Open Postman:</w:t>
      </w:r>
    </w:p>
    <w:p w:rsidR="009A7815" w:rsidRPr="009A7815" w:rsidRDefault="009A7815" w:rsidP="00AA161B">
      <w:pPr>
        <w:numPr>
          <w:ilvl w:val="1"/>
          <w:numId w:val="27"/>
        </w:numPr>
        <w:spacing w:line="240" w:lineRule="auto"/>
      </w:pPr>
      <w:r w:rsidRPr="009A7815">
        <w:t>Launch the Postman app.</w:t>
      </w:r>
    </w:p>
    <w:p w:rsidR="009A7815" w:rsidRPr="009A7815" w:rsidRDefault="009A7815" w:rsidP="00AA161B">
      <w:pPr>
        <w:numPr>
          <w:ilvl w:val="0"/>
          <w:numId w:val="27"/>
        </w:numPr>
        <w:spacing w:line="240" w:lineRule="auto"/>
      </w:pPr>
      <w:r w:rsidRPr="009A7815">
        <w:rPr>
          <w:b/>
          <w:bCs/>
        </w:rPr>
        <w:t>Create a New Collection:</w:t>
      </w:r>
    </w:p>
    <w:p w:rsidR="009A7815" w:rsidRPr="009A7815" w:rsidRDefault="009A7815" w:rsidP="00AA161B">
      <w:pPr>
        <w:numPr>
          <w:ilvl w:val="1"/>
          <w:numId w:val="27"/>
        </w:numPr>
        <w:spacing w:line="240" w:lineRule="auto"/>
      </w:pPr>
      <w:r w:rsidRPr="009A7815">
        <w:t>Click on "New" to create a new collection.</w:t>
      </w:r>
    </w:p>
    <w:p w:rsidR="009A7815" w:rsidRPr="009A7815" w:rsidRDefault="009A7815" w:rsidP="00AA161B">
      <w:pPr>
        <w:numPr>
          <w:ilvl w:val="1"/>
          <w:numId w:val="27"/>
        </w:numPr>
        <w:spacing w:line="240" w:lineRule="auto"/>
      </w:pPr>
      <w:r w:rsidRPr="009A7815">
        <w:t>Name the collection (e.g., "API Testing").</w:t>
      </w:r>
    </w:p>
    <w:p w:rsidR="009A7815" w:rsidRPr="009A7815" w:rsidRDefault="009A7815" w:rsidP="000F7263">
      <w:pPr>
        <w:spacing w:line="240" w:lineRule="auto"/>
        <w:ind w:left="-360"/>
      </w:pPr>
      <w:r w:rsidRPr="009A7815">
        <w:t>Step 3: Add Requests for API Endpoints</w:t>
      </w:r>
    </w:p>
    <w:p w:rsidR="009A7815" w:rsidRPr="009A7815" w:rsidRDefault="009A7815" w:rsidP="000F7263">
      <w:pPr>
        <w:spacing w:line="240" w:lineRule="auto"/>
        <w:ind w:left="-360"/>
        <w:rPr>
          <w:b/>
          <w:bCs/>
        </w:rPr>
      </w:pPr>
      <w:r w:rsidRPr="009A7815">
        <w:rPr>
          <w:b/>
          <w:bCs/>
        </w:rPr>
        <w:t>3.1 Retrieve the List of All Products</w:t>
      </w:r>
    </w:p>
    <w:p w:rsidR="009A7815" w:rsidRPr="009A7815" w:rsidRDefault="009A7815" w:rsidP="00AA161B">
      <w:pPr>
        <w:numPr>
          <w:ilvl w:val="0"/>
          <w:numId w:val="28"/>
        </w:numPr>
        <w:spacing w:line="240" w:lineRule="auto"/>
      </w:pPr>
      <w:r w:rsidRPr="009A7815">
        <w:rPr>
          <w:b/>
          <w:bCs/>
        </w:rPr>
        <w:t>Add a Request:</w:t>
      </w:r>
    </w:p>
    <w:p w:rsidR="009A7815" w:rsidRPr="009A7815" w:rsidRDefault="009A7815" w:rsidP="00AA161B">
      <w:pPr>
        <w:numPr>
          <w:ilvl w:val="1"/>
          <w:numId w:val="28"/>
        </w:numPr>
        <w:spacing w:line="240" w:lineRule="auto"/>
      </w:pPr>
      <w:r w:rsidRPr="009A7815">
        <w:t>Click on "New Request" within your collection.</w:t>
      </w:r>
    </w:p>
    <w:p w:rsidR="009A7815" w:rsidRPr="009A7815" w:rsidRDefault="009A7815" w:rsidP="00AA161B">
      <w:pPr>
        <w:numPr>
          <w:ilvl w:val="1"/>
          <w:numId w:val="28"/>
        </w:numPr>
        <w:spacing w:line="240" w:lineRule="auto"/>
      </w:pPr>
      <w:r w:rsidRPr="009A7815">
        <w:t>Name the request (e.g., "Get All Products").</w:t>
      </w:r>
    </w:p>
    <w:p w:rsidR="009A7815" w:rsidRPr="009A7815" w:rsidRDefault="009A7815" w:rsidP="00AA161B">
      <w:pPr>
        <w:numPr>
          <w:ilvl w:val="0"/>
          <w:numId w:val="28"/>
        </w:numPr>
        <w:spacing w:line="240" w:lineRule="auto"/>
      </w:pPr>
      <w:r w:rsidRPr="009A7815">
        <w:rPr>
          <w:b/>
          <w:bCs/>
        </w:rPr>
        <w:t>Configure Request:</w:t>
      </w:r>
    </w:p>
    <w:p w:rsidR="009A7815" w:rsidRPr="009A7815" w:rsidRDefault="009A7815" w:rsidP="00AA161B">
      <w:pPr>
        <w:numPr>
          <w:ilvl w:val="1"/>
          <w:numId w:val="28"/>
        </w:numPr>
        <w:spacing w:line="240" w:lineRule="auto"/>
      </w:pPr>
      <w:r w:rsidRPr="009A7815">
        <w:t>Set the request type to "GET."</w:t>
      </w:r>
    </w:p>
    <w:p w:rsidR="009A7815" w:rsidRPr="009A7815" w:rsidRDefault="009A7815" w:rsidP="00AA161B">
      <w:pPr>
        <w:numPr>
          <w:ilvl w:val="1"/>
          <w:numId w:val="28"/>
        </w:numPr>
        <w:spacing w:line="240" w:lineRule="auto"/>
      </w:pPr>
      <w:r w:rsidRPr="009A7815">
        <w:t>Enter the URL for retrieving the list of all products.</w:t>
      </w:r>
    </w:p>
    <w:p w:rsidR="009A7815" w:rsidRPr="009A7815" w:rsidRDefault="009A7815" w:rsidP="000F7263">
      <w:pPr>
        <w:spacing w:line="240" w:lineRule="auto"/>
        <w:ind w:left="-360"/>
        <w:rPr>
          <w:b/>
          <w:bCs/>
        </w:rPr>
      </w:pPr>
      <w:r w:rsidRPr="009A7815">
        <w:rPr>
          <w:b/>
          <w:bCs/>
        </w:rPr>
        <w:t>3.2 Retrieve the List of All Registered Users</w:t>
      </w:r>
    </w:p>
    <w:p w:rsidR="009A7815" w:rsidRPr="009A7815" w:rsidRDefault="009A7815" w:rsidP="00AA161B">
      <w:pPr>
        <w:numPr>
          <w:ilvl w:val="0"/>
          <w:numId w:val="29"/>
        </w:numPr>
        <w:spacing w:line="240" w:lineRule="auto"/>
      </w:pPr>
      <w:r w:rsidRPr="009A7815">
        <w:rPr>
          <w:b/>
          <w:bCs/>
        </w:rPr>
        <w:t>Add Another Request:</w:t>
      </w:r>
    </w:p>
    <w:p w:rsidR="009A7815" w:rsidRPr="009A7815" w:rsidRDefault="009A7815" w:rsidP="00AA161B">
      <w:pPr>
        <w:numPr>
          <w:ilvl w:val="1"/>
          <w:numId w:val="29"/>
        </w:numPr>
        <w:spacing w:line="240" w:lineRule="auto"/>
      </w:pPr>
      <w:r w:rsidRPr="009A7815">
        <w:t>Create a new request for retrieving the list of all registered users.</w:t>
      </w:r>
    </w:p>
    <w:p w:rsidR="009A7815" w:rsidRPr="009A7815" w:rsidRDefault="009A7815" w:rsidP="00AA161B">
      <w:pPr>
        <w:numPr>
          <w:ilvl w:val="1"/>
          <w:numId w:val="29"/>
        </w:numPr>
        <w:spacing w:line="240" w:lineRule="auto"/>
      </w:pPr>
      <w:r w:rsidRPr="009A7815">
        <w:t>Name the request appropriately.</w:t>
      </w:r>
    </w:p>
    <w:p w:rsidR="009A7815" w:rsidRPr="009A7815" w:rsidRDefault="009A7815" w:rsidP="00AA161B">
      <w:pPr>
        <w:numPr>
          <w:ilvl w:val="0"/>
          <w:numId w:val="29"/>
        </w:numPr>
        <w:spacing w:line="240" w:lineRule="auto"/>
      </w:pPr>
      <w:r w:rsidRPr="009A7815">
        <w:rPr>
          <w:b/>
          <w:bCs/>
        </w:rPr>
        <w:t>Configure Request:</w:t>
      </w:r>
    </w:p>
    <w:p w:rsidR="009A7815" w:rsidRPr="009A7815" w:rsidRDefault="009A7815" w:rsidP="00AA161B">
      <w:pPr>
        <w:numPr>
          <w:ilvl w:val="1"/>
          <w:numId w:val="29"/>
        </w:numPr>
        <w:spacing w:line="240" w:lineRule="auto"/>
      </w:pPr>
      <w:r w:rsidRPr="009A7815">
        <w:t>Set the request type to "GET."</w:t>
      </w:r>
    </w:p>
    <w:p w:rsidR="009A7815" w:rsidRPr="009A7815" w:rsidRDefault="009A7815" w:rsidP="00AA161B">
      <w:pPr>
        <w:numPr>
          <w:ilvl w:val="1"/>
          <w:numId w:val="29"/>
        </w:numPr>
        <w:spacing w:line="240" w:lineRule="auto"/>
      </w:pPr>
      <w:r w:rsidRPr="009A7815">
        <w:t>Enter the URL for retrieving the list of registered users.</w:t>
      </w:r>
    </w:p>
    <w:p w:rsidR="009A7815" w:rsidRPr="009A7815" w:rsidRDefault="009A7815" w:rsidP="000F7263">
      <w:pPr>
        <w:spacing w:line="240" w:lineRule="auto"/>
        <w:ind w:left="-360"/>
        <w:rPr>
          <w:b/>
          <w:bCs/>
        </w:rPr>
      </w:pPr>
      <w:r w:rsidRPr="009A7815">
        <w:rPr>
          <w:b/>
          <w:bCs/>
        </w:rPr>
        <w:t>3.3 Add a Product</w:t>
      </w:r>
    </w:p>
    <w:p w:rsidR="009A7815" w:rsidRPr="009A7815" w:rsidRDefault="009A7815" w:rsidP="00AA161B">
      <w:pPr>
        <w:numPr>
          <w:ilvl w:val="0"/>
          <w:numId w:val="30"/>
        </w:numPr>
        <w:spacing w:line="240" w:lineRule="auto"/>
      </w:pPr>
      <w:r w:rsidRPr="009A7815">
        <w:rPr>
          <w:b/>
          <w:bCs/>
        </w:rPr>
        <w:t>Add Another Request:</w:t>
      </w:r>
    </w:p>
    <w:p w:rsidR="009A7815" w:rsidRPr="009A7815" w:rsidRDefault="009A7815" w:rsidP="00AA161B">
      <w:pPr>
        <w:numPr>
          <w:ilvl w:val="1"/>
          <w:numId w:val="30"/>
        </w:numPr>
        <w:spacing w:line="240" w:lineRule="auto"/>
      </w:pPr>
      <w:r w:rsidRPr="009A7815">
        <w:t>Create a new request for adding a product.</w:t>
      </w:r>
    </w:p>
    <w:p w:rsidR="009A7815" w:rsidRPr="009A7815" w:rsidRDefault="009A7815" w:rsidP="00AA161B">
      <w:pPr>
        <w:numPr>
          <w:ilvl w:val="1"/>
          <w:numId w:val="30"/>
        </w:numPr>
        <w:spacing w:line="240" w:lineRule="auto"/>
      </w:pPr>
      <w:r w:rsidRPr="009A7815">
        <w:t>Name the request appropriately.</w:t>
      </w:r>
    </w:p>
    <w:p w:rsidR="009A7815" w:rsidRPr="009A7815" w:rsidRDefault="009A7815" w:rsidP="00AA161B">
      <w:pPr>
        <w:numPr>
          <w:ilvl w:val="0"/>
          <w:numId w:val="30"/>
        </w:numPr>
        <w:spacing w:line="240" w:lineRule="auto"/>
      </w:pPr>
      <w:r w:rsidRPr="009A7815">
        <w:rPr>
          <w:b/>
          <w:bCs/>
        </w:rPr>
        <w:t>Configure Request:</w:t>
      </w:r>
    </w:p>
    <w:p w:rsidR="009A7815" w:rsidRPr="009A7815" w:rsidRDefault="009A7815" w:rsidP="00AA161B">
      <w:pPr>
        <w:numPr>
          <w:ilvl w:val="1"/>
          <w:numId w:val="30"/>
        </w:numPr>
        <w:spacing w:line="240" w:lineRule="auto"/>
      </w:pPr>
      <w:r w:rsidRPr="009A7815">
        <w:t>Set the request type to "POST."</w:t>
      </w:r>
    </w:p>
    <w:p w:rsidR="009A7815" w:rsidRPr="009A7815" w:rsidRDefault="009A7815" w:rsidP="00AA161B">
      <w:pPr>
        <w:numPr>
          <w:ilvl w:val="1"/>
          <w:numId w:val="30"/>
        </w:numPr>
        <w:spacing w:line="240" w:lineRule="auto"/>
      </w:pPr>
      <w:r w:rsidRPr="009A7815">
        <w:t>Enter the URL for adding a product.</w:t>
      </w:r>
    </w:p>
    <w:p w:rsidR="009A7815" w:rsidRPr="009A7815" w:rsidRDefault="009A7815" w:rsidP="00AA161B">
      <w:pPr>
        <w:numPr>
          <w:ilvl w:val="1"/>
          <w:numId w:val="30"/>
        </w:numPr>
        <w:spacing w:line="240" w:lineRule="auto"/>
      </w:pPr>
      <w:r w:rsidRPr="009A7815">
        <w:t>Define the request body with necessary parameters.</w:t>
      </w:r>
    </w:p>
    <w:p w:rsidR="009A7815" w:rsidRPr="009A7815" w:rsidRDefault="009A7815" w:rsidP="000F7263">
      <w:pPr>
        <w:spacing w:line="240" w:lineRule="auto"/>
        <w:ind w:left="-360"/>
        <w:rPr>
          <w:b/>
          <w:bCs/>
        </w:rPr>
      </w:pPr>
      <w:r w:rsidRPr="009A7815">
        <w:rPr>
          <w:b/>
          <w:bCs/>
        </w:rPr>
        <w:t>3.4 Delete a Product</w:t>
      </w:r>
    </w:p>
    <w:p w:rsidR="009A7815" w:rsidRPr="009A7815" w:rsidRDefault="009A7815" w:rsidP="00AA161B">
      <w:pPr>
        <w:numPr>
          <w:ilvl w:val="0"/>
          <w:numId w:val="31"/>
        </w:numPr>
        <w:spacing w:line="240" w:lineRule="auto"/>
      </w:pPr>
      <w:r w:rsidRPr="009A7815">
        <w:rPr>
          <w:b/>
          <w:bCs/>
        </w:rPr>
        <w:t>Add Another Request:</w:t>
      </w:r>
    </w:p>
    <w:p w:rsidR="009A7815" w:rsidRPr="009A7815" w:rsidRDefault="009A7815" w:rsidP="00AA161B">
      <w:pPr>
        <w:numPr>
          <w:ilvl w:val="1"/>
          <w:numId w:val="31"/>
        </w:numPr>
        <w:spacing w:line="240" w:lineRule="auto"/>
      </w:pPr>
      <w:r w:rsidRPr="009A7815">
        <w:t>Create a new request for deleting a product.</w:t>
      </w:r>
    </w:p>
    <w:p w:rsidR="009A7815" w:rsidRPr="009A7815" w:rsidRDefault="009A7815" w:rsidP="00AA161B">
      <w:pPr>
        <w:numPr>
          <w:ilvl w:val="1"/>
          <w:numId w:val="31"/>
        </w:numPr>
        <w:spacing w:line="240" w:lineRule="auto"/>
      </w:pPr>
      <w:r w:rsidRPr="009A7815">
        <w:t>Name the request appropriately.</w:t>
      </w:r>
    </w:p>
    <w:p w:rsidR="009A7815" w:rsidRPr="009A7815" w:rsidRDefault="009A7815" w:rsidP="00AA161B">
      <w:pPr>
        <w:numPr>
          <w:ilvl w:val="0"/>
          <w:numId w:val="31"/>
        </w:numPr>
        <w:spacing w:line="240" w:lineRule="auto"/>
      </w:pPr>
      <w:r w:rsidRPr="009A7815">
        <w:rPr>
          <w:b/>
          <w:bCs/>
        </w:rPr>
        <w:lastRenderedPageBreak/>
        <w:t>Configure Request:</w:t>
      </w:r>
    </w:p>
    <w:p w:rsidR="009A7815" w:rsidRPr="009A7815" w:rsidRDefault="009A7815" w:rsidP="00AA161B">
      <w:pPr>
        <w:numPr>
          <w:ilvl w:val="1"/>
          <w:numId w:val="31"/>
        </w:numPr>
        <w:spacing w:line="240" w:lineRule="auto"/>
      </w:pPr>
      <w:r w:rsidRPr="009A7815">
        <w:t>Set the request type to "DELETE."</w:t>
      </w:r>
    </w:p>
    <w:p w:rsidR="009A7815" w:rsidRPr="009A7815" w:rsidRDefault="009A7815" w:rsidP="00AA161B">
      <w:pPr>
        <w:numPr>
          <w:ilvl w:val="1"/>
          <w:numId w:val="31"/>
        </w:numPr>
        <w:spacing w:line="240" w:lineRule="auto"/>
      </w:pPr>
      <w:r w:rsidRPr="009A7815">
        <w:t>Enter the URL for deleting a product.</w:t>
      </w:r>
    </w:p>
    <w:p w:rsidR="009A7815" w:rsidRPr="009A7815" w:rsidRDefault="009A7815" w:rsidP="00AA161B">
      <w:pPr>
        <w:numPr>
          <w:ilvl w:val="1"/>
          <w:numId w:val="31"/>
        </w:numPr>
        <w:spacing w:line="240" w:lineRule="auto"/>
      </w:pPr>
      <w:r w:rsidRPr="009A7815">
        <w:t>Include any necessary parameters (e.g., product ID).</w:t>
      </w:r>
    </w:p>
    <w:p w:rsidR="009A7815" w:rsidRPr="009A7815" w:rsidRDefault="009A7815" w:rsidP="000F7263">
      <w:pPr>
        <w:spacing w:line="240" w:lineRule="auto"/>
        <w:ind w:left="-360"/>
        <w:rPr>
          <w:b/>
          <w:bCs/>
        </w:rPr>
      </w:pPr>
      <w:r w:rsidRPr="009A7815">
        <w:rPr>
          <w:b/>
          <w:bCs/>
        </w:rPr>
        <w:t>3.5 Update a Product</w:t>
      </w:r>
    </w:p>
    <w:p w:rsidR="009A7815" w:rsidRPr="009A7815" w:rsidRDefault="009A7815" w:rsidP="00AA161B">
      <w:pPr>
        <w:numPr>
          <w:ilvl w:val="0"/>
          <w:numId w:val="32"/>
        </w:numPr>
        <w:spacing w:line="240" w:lineRule="auto"/>
      </w:pPr>
      <w:r w:rsidRPr="009A7815">
        <w:rPr>
          <w:b/>
          <w:bCs/>
        </w:rPr>
        <w:t>Add Another Request:</w:t>
      </w:r>
    </w:p>
    <w:p w:rsidR="009A7815" w:rsidRPr="009A7815" w:rsidRDefault="009A7815" w:rsidP="00AA161B">
      <w:pPr>
        <w:numPr>
          <w:ilvl w:val="1"/>
          <w:numId w:val="32"/>
        </w:numPr>
        <w:spacing w:line="240" w:lineRule="auto"/>
      </w:pPr>
      <w:r w:rsidRPr="009A7815">
        <w:t>Create a new request for updating a product.</w:t>
      </w:r>
    </w:p>
    <w:p w:rsidR="009A7815" w:rsidRPr="009A7815" w:rsidRDefault="009A7815" w:rsidP="00AA161B">
      <w:pPr>
        <w:numPr>
          <w:ilvl w:val="1"/>
          <w:numId w:val="32"/>
        </w:numPr>
        <w:spacing w:line="240" w:lineRule="auto"/>
      </w:pPr>
      <w:r w:rsidRPr="009A7815">
        <w:t>Name the request appropriately.</w:t>
      </w:r>
    </w:p>
    <w:p w:rsidR="009A7815" w:rsidRPr="009A7815" w:rsidRDefault="009A7815" w:rsidP="00AA161B">
      <w:pPr>
        <w:numPr>
          <w:ilvl w:val="0"/>
          <w:numId w:val="32"/>
        </w:numPr>
        <w:spacing w:line="240" w:lineRule="auto"/>
      </w:pPr>
      <w:r w:rsidRPr="009A7815">
        <w:rPr>
          <w:b/>
          <w:bCs/>
        </w:rPr>
        <w:t>Configure Request:</w:t>
      </w:r>
    </w:p>
    <w:p w:rsidR="009A7815" w:rsidRPr="009A7815" w:rsidRDefault="009A7815" w:rsidP="00AA161B">
      <w:pPr>
        <w:numPr>
          <w:ilvl w:val="1"/>
          <w:numId w:val="32"/>
        </w:numPr>
        <w:spacing w:line="240" w:lineRule="auto"/>
      </w:pPr>
      <w:r w:rsidRPr="009A7815">
        <w:t>Set the request type to "PUT" or "PATCH" based on your API.</w:t>
      </w:r>
    </w:p>
    <w:p w:rsidR="009A7815" w:rsidRPr="009A7815" w:rsidRDefault="009A7815" w:rsidP="00AA161B">
      <w:pPr>
        <w:numPr>
          <w:ilvl w:val="1"/>
          <w:numId w:val="32"/>
        </w:numPr>
        <w:spacing w:line="240" w:lineRule="auto"/>
      </w:pPr>
      <w:r w:rsidRPr="009A7815">
        <w:t>Enter the URL for updating a product.</w:t>
      </w:r>
    </w:p>
    <w:p w:rsidR="009A7815" w:rsidRPr="009A7815" w:rsidRDefault="009A7815" w:rsidP="00AA161B">
      <w:pPr>
        <w:numPr>
          <w:ilvl w:val="1"/>
          <w:numId w:val="32"/>
        </w:numPr>
        <w:spacing w:line="240" w:lineRule="auto"/>
      </w:pPr>
      <w:r w:rsidRPr="009A7815">
        <w:t>Define the request body with updated information.</w:t>
      </w:r>
    </w:p>
    <w:p w:rsidR="009A7815" w:rsidRPr="009A7815" w:rsidRDefault="009A7815" w:rsidP="000F7263">
      <w:pPr>
        <w:spacing w:line="240" w:lineRule="auto"/>
        <w:ind w:left="-360"/>
      </w:pPr>
      <w:r w:rsidRPr="009A7815">
        <w:t>Step 4: Execute Requests and Review Responses</w:t>
      </w:r>
    </w:p>
    <w:p w:rsidR="009A7815" w:rsidRPr="009A7815" w:rsidRDefault="009A7815" w:rsidP="00AA161B">
      <w:pPr>
        <w:numPr>
          <w:ilvl w:val="0"/>
          <w:numId w:val="33"/>
        </w:numPr>
        <w:spacing w:line="240" w:lineRule="auto"/>
      </w:pPr>
      <w:r w:rsidRPr="009A7815">
        <w:rPr>
          <w:b/>
          <w:bCs/>
        </w:rPr>
        <w:t>Execute Requests:</w:t>
      </w:r>
    </w:p>
    <w:p w:rsidR="009A7815" w:rsidRPr="009A7815" w:rsidRDefault="009A7815" w:rsidP="00AA161B">
      <w:pPr>
        <w:numPr>
          <w:ilvl w:val="1"/>
          <w:numId w:val="33"/>
        </w:numPr>
        <w:spacing w:line="240" w:lineRule="auto"/>
      </w:pPr>
      <w:r w:rsidRPr="009A7815">
        <w:t>Click on the "Send" button to execute each request.</w:t>
      </w:r>
    </w:p>
    <w:p w:rsidR="009A7815" w:rsidRPr="009A7815" w:rsidRDefault="009A7815" w:rsidP="00AA161B">
      <w:pPr>
        <w:numPr>
          <w:ilvl w:val="1"/>
          <w:numId w:val="33"/>
        </w:numPr>
        <w:spacing w:line="240" w:lineRule="auto"/>
      </w:pPr>
      <w:r w:rsidRPr="009A7815">
        <w:t>Observe the response details in the Postman interface.</w:t>
      </w:r>
    </w:p>
    <w:p w:rsidR="009A7815" w:rsidRPr="009A7815" w:rsidRDefault="009A7815" w:rsidP="00AA161B">
      <w:pPr>
        <w:numPr>
          <w:ilvl w:val="0"/>
          <w:numId w:val="33"/>
        </w:numPr>
        <w:spacing w:line="240" w:lineRule="auto"/>
      </w:pPr>
      <w:r w:rsidRPr="009A7815">
        <w:rPr>
          <w:b/>
          <w:bCs/>
        </w:rPr>
        <w:t>Review Responses:</w:t>
      </w:r>
    </w:p>
    <w:p w:rsidR="009A7815" w:rsidRPr="009A7815" w:rsidRDefault="009A7815" w:rsidP="00AA161B">
      <w:pPr>
        <w:numPr>
          <w:ilvl w:val="1"/>
          <w:numId w:val="33"/>
        </w:numPr>
        <w:spacing w:line="240" w:lineRule="auto"/>
      </w:pPr>
      <w:r w:rsidRPr="009A7815">
        <w:t>Check the response status codes, headers, and body content for each request.</w:t>
      </w:r>
    </w:p>
    <w:p w:rsidR="009A7815" w:rsidRPr="009A7815" w:rsidRDefault="009A7815" w:rsidP="00AA161B">
      <w:pPr>
        <w:numPr>
          <w:ilvl w:val="1"/>
          <w:numId w:val="33"/>
        </w:numPr>
        <w:spacing w:line="240" w:lineRule="auto"/>
      </w:pPr>
      <w:r w:rsidRPr="009A7815">
        <w:t>Ensure that the responses align with expected outcomes.</w:t>
      </w:r>
    </w:p>
    <w:p w:rsidR="009A7815" w:rsidRPr="009A7815" w:rsidRDefault="009A7815" w:rsidP="000F7263">
      <w:pPr>
        <w:spacing w:line="240" w:lineRule="auto"/>
        <w:ind w:left="-360"/>
      </w:pPr>
      <w:r w:rsidRPr="009A7815">
        <w:t>Step 5: Save and Share the Collection</w:t>
      </w:r>
    </w:p>
    <w:p w:rsidR="009A7815" w:rsidRPr="009A7815" w:rsidRDefault="009A7815" w:rsidP="00AA161B">
      <w:pPr>
        <w:numPr>
          <w:ilvl w:val="0"/>
          <w:numId w:val="34"/>
        </w:numPr>
        <w:spacing w:line="240" w:lineRule="auto"/>
      </w:pPr>
      <w:r w:rsidRPr="009A7815">
        <w:rPr>
          <w:b/>
          <w:bCs/>
        </w:rPr>
        <w:t>Save Collection:</w:t>
      </w:r>
    </w:p>
    <w:p w:rsidR="009A7815" w:rsidRPr="009A7815" w:rsidRDefault="009A7815" w:rsidP="00AA161B">
      <w:pPr>
        <w:numPr>
          <w:ilvl w:val="1"/>
          <w:numId w:val="34"/>
        </w:numPr>
        <w:spacing w:line="240" w:lineRule="auto"/>
      </w:pPr>
      <w:r w:rsidRPr="009A7815">
        <w:t>Save the collection in Postman to reuse and share it later.</w:t>
      </w:r>
    </w:p>
    <w:p w:rsidR="009A7815" w:rsidRPr="009A7815" w:rsidRDefault="009A7815" w:rsidP="00AA161B">
      <w:pPr>
        <w:numPr>
          <w:ilvl w:val="0"/>
          <w:numId w:val="34"/>
        </w:numPr>
        <w:spacing w:line="240" w:lineRule="auto"/>
      </w:pPr>
      <w:r w:rsidRPr="009A7815">
        <w:rPr>
          <w:b/>
          <w:bCs/>
        </w:rPr>
        <w:t>Export Collection:</w:t>
      </w:r>
    </w:p>
    <w:p w:rsidR="009A7815" w:rsidRDefault="009A7815" w:rsidP="00AA161B">
      <w:pPr>
        <w:numPr>
          <w:ilvl w:val="1"/>
          <w:numId w:val="34"/>
        </w:numPr>
        <w:spacing w:line="240" w:lineRule="auto"/>
      </w:pPr>
      <w:r w:rsidRPr="009A7815">
        <w:t>Export the collection as a JSON file for sharing with team members or storing in version control.</w:t>
      </w:r>
    </w:p>
    <w:p w:rsidR="0038626C" w:rsidRDefault="0038626C" w:rsidP="0038626C"/>
    <w:p w:rsidR="0038626C" w:rsidRDefault="0038626C" w:rsidP="0038626C">
      <w:pPr>
        <w:pStyle w:val="ListParagraph"/>
        <w:widowControl w:val="0"/>
        <w:suppressAutoHyphens/>
        <w:spacing w:after="0" w:line="240" w:lineRule="auto"/>
        <w:ind w:left="0" w:right="0"/>
        <w:rPr>
          <w:rFonts w:ascii="Open Sans" w:eastAsia="Open Sans" w:hAnsi="Open Sans" w:cs="Open Sans"/>
          <w:b/>
          <w:sz w:val="28"/>
          <w:szCs w:val="28"/>
        </w:rPr>
      </w:pPr>
    </w:p>
    <w:p w:rsidR="0038626C" w:rsidRPr="0038626C" w:rsidRDefault="0038626C" w:rsidP="00AA161B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ind w:left="0" w:right="0"/>
        <w:rPr>
          <w:rFonts w:ascii="Open Sans" w:eastAsia="Open Sans" w:hAnsi="Open Sans" w:cs="Open Sans"/>
          <w:b/>
          <w:sz w:val="28"/>
          <w:szCs w:val="28"/>
        </w:rPr>
      </w:pPr>
      <w:r w:rsidRPr="0038626C">
        <w:rPr>
          <w:rFonts w:ascii="Open Sans" w:eastAsia="Open Sans" w:hAnsi="Open Sans" w:cs="Open Sans"/>
          <w:b/>
          <w:sz w:val="28"/>
          <w:szCs w:val="28"/>
        </w:rPr>
        <w:t>Automate the below API endpoints using Rest-Assured</w:t>
      </w:r>
    </w:p>
    <w:p w:rsidR="0038626C" w:rsidRPr="0038626C" w:rsidRDefault="0038626C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38626C">
        <w:rPr>
          <w:rFonts w:ascii="Open Sans" w:eastAsia="Open Sans" w:hAnsi="Open Sans" w:cs="Open Sans"/>
          <w:b/>
          <w:sz w:val="28"/>
          <w:szCs w:val="28"/>
        </w:rPr>
        <w:t>Retrieve the list of all products in the store.</w:t>
      </w:r>
    </w:p>
    <w:p w:rsidR="0038626C" w:rsidRPr="0038626C" w:rsidRDefault="0038626C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38626C">
        <w:rPr>
          <w:rFonts w:ascii="Open Sans" w:eastAsia="Open Sans" w:hAnsi="Open Sans" w:cs="Open Sans"/>
          <w:b/>
          <w:sz w:val="28"/>
          <w:szCs w:val="28"/>
        </w:rPr>
        <w:t>Retrieve the list of all registered users.</w:t>
      </w:r>
    </w:p>
    <w:p w:rsidR="0038626C" w:rsidRPr="0038626C" w:rsidRDefault="0038626C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38626C">
        <w:rPr>
          <w:rFonts w:ascii="Open Sans" w:eastAsia="Open Sans" w:hAnsi="Open Sans" w:cs="Open Sans"/>
          <w:b/>
          <w:sz w:val="28"/>
          <w:szCs w:val="28"/>
        </w:rPr>
        <w:t>Add the product.</w:t>
      </w:r>
    </w:p>
    <w:p w:rsidR="0038626C" w:rsidRPr="0038626C" w:rsidRDefault="0038626C" w:rsidP="00AA161B">
      <w:pPr>
        <w:widowControl w:val="0"/>
        <w:numPr>
          <w:ilvl w:val="0"/>
          <w:numId w:val="35"/>
        </w:numPr>
        <w:suppressAutoHyphens/>
        <w:spacing w:after="0" w:line="240" w:lineRule="auto"/>
        <w:ind w:right="0"/>
        <w:rPr>
          <w:rFonts w:ascii="Open Sans" w:eastAsia="Open Sans" w:hAnsi="Open Sans" w:cs="Open Sans"/>
          <w:b/>
          <w:sz w:val="28"/>
          <w:szCs w:val="28"/>
        </w:rPr>
      </w:pPr>
      <w:r w:rsidRPr="0038626C">
        <w:rPr>
          <w:rFonts w:ascii="Open Sans" w:eastAsia="Open Sans" w:hAnsi="Open Sans" w:cs="Open Sans"/>
          <w:b/>
          <w:sz w:val="28"/>
          <w:szCs w:val="28"/>
        </w:rPr>
        <w:t>Delete the product.</w:t>
      </w:r>
    </w:p>
    <w:p w:rsidR="0038626C" w:rsidRPr="000F7263" w:rsidRDefault="0038626C" w:rsidP="00AA161B">
      <w:pPr>
        <w:pStyle w:val="ListParagraph"/>
        <w:numPr>
          <w:ilvl w:val="0"/>
          <w:numId w:val="36"/>
        </w:numPr>
        <w:ind w:left="1440"/>
        <w:rPr>
          <w:b/>
          <w:sz w:val="28"/>
          <w:szCs w:val="28"/>
        </w:rPr>
      </w:pPr>
      <w:r w:rsidRPr="0038626C">
        <w:rPr>
          <w:rFonts w:ascii="Open Sans" w:eastAsia="Open Sans" w:hAnsi="Open Sans" w:cs="Open Sans"/>
          <w:b/>
          <w:sz w:val="28"/>
          <w:szCs w:val="28"/>
        </w:rPr>
        <w:t>Update the product.</w:t>
      </w:r>
    </w:p>
    <w:p w:rsidR="000F7263" w:rsidRDefault="000F7263" w:rsidP="000F7263">
      <w:pPr>
        <w:rPr>
          <w:b/>
          <w:sz w:val="28"/>
          <w:szCs w:val="28"/>
        </w:rPr>
      </w:pPr>
    </w:p>
    <w:p w:rsidR="000F7263" w:rsidRPr="000F7263" w:rsidRDefault="000F7263" w:rsidP="000F7263">
      <w:pPr>
        <w:rPr>
          <w:b/>
          <w:sz w:val="28"/>
          <w:szCs w:val="28"/>
        </w:rPr>
      </w:pPr>
    </w:p>
    <w:p w:rsidR="0038626C" w:rsidRPr="0038626C" w:rsidRDefault="0038626C" w:rsidP="000F7263">
      <w:pPr>
        <w:spacing w:line="240" w:lineRule="auto"/>
        <w:ind w:left="-360"/>
      </w:pPr>
      <w:r w:rsidRPr="0038626C">
        <w:t>Step 1: Set Up Your Project</w:t>
      </w:r>
    </w:p>
    <w:p w:rsidR="0038626C" w:rsidRPr="0038626C" w:rsidRDefault="0038626C" w:rsidP="00AA161B">
      <w:pPr>
        <w:numPr>
          <w:ilvl w:val="0"/>
          <w:numId w:val="37"/>
        </w:numPr>
        <w:spacing w:line="240" w:lineRule="auto"/>
      </w:pPr>
      <w:r w:rsidRPr="0038626C">
        <w:rPr>
          <w:b/>
          <w:bCs/>
        </w:rPr>
        <w:t>Create a New Maven Project:</w:t>
      </w:r>
    </w:p>
    <w:p w:rsidR="0038626C" w:rsidRPr="0038626C" w:rsidRDefault="0038626C" w:rsidP="00AA161B">
      <w:pPr>
        <w:numPr>
          <w:ilvl w:val="1"/>
          <w:numId w:val="37"/>
        </w:numPr>
        <w:spacing w:line="240" w:lineRule="auto"/>
      </w:pPr>
      <w:r w:rsidRPr="0038626C">
        <w:t>Open your preferred IDE (Eclipse, IntelliJ, etc.).</w:t>
      </w:r>
    </w:p>
    <w:p w:rsidR="0038626C" w:rsidRPr="0038626C" w:rsidRDefault="0038626C" w:rsidP="00AA161B">
      <w:pPr>
        <w:numPr>
          <w:ilvl w:val="1"/>
          <w:numId w:val="37"/>
        </w:numPr>
        <w:spacing w:line="240" w:lineRule="auto"/>
      </w:pPr>
      <w:r w:rsidRPr="0038626C">
        <w:t>Create a new Maven project.</w:t>
      </w:r>
    </w:p>
    <w:p w:rsidR="0038626C" w:rsidRPr="0038626C" w:rsidRDefault="0038626C" w:rsidP="00AA161B">
      <w:pPr>
        <w:numPr>
          <w:ilvl w:val="0"/>
          <w:numId w:val="37"/>
        </w:numPr>
        <w:spacing w:line="240" w:lineRule="auto"/>
      </w:pPr>
      <w:r w:rsidRPr="0038626C">
        <w:rPr>
          <w:b/>
          <w:bCs/>
        </w:rPr>
        <w:t>Add Dependencies:</w:t>
      </w:r>
    </w:p>
    <w:p w:rsidR="0038626C" w:rsidRPr="0038626C" w:rsidRDefault="0038626C" w:rsidP="00AA161B">
      <w:pPr>
        <w:numPr>
          <w:ilvl w:val="1"/>
          <w:numId w:val="37"/>
        </w:numPr>
        <w:spacing w:line="240" w:lineRule="auto"/>
      </w:pPr>
      <w:r w:rsidRPr="0038626C">
        <w:t xml:space="preserve">In your </w:t>
      </w:r>
      <w:r w:rsidRPr="0038626C">
        <w:rPr>
          <w:b/>
          <w:bCs/>
        </w:rPr>
        <w:t>pom.xml</w:t>
      </w:r>
      <w:r w:rsidRPr="0038626C">
        <w:t xml:space="preserve"> file, include dependencies for Rest-Assured, TestNG, and any other required libraries.</w:t>
      </w:r>
    </w:p>
    <w:p w:rsidR="0038626C" w:rsidRPr="0038626C" w:rsidRDefault="0038626C" w:rsidP="000F7263">
      <w:pPr>
        <w:spacing w:line="240" w:lineRule="auto"/>
        <w:ind w:left="-360"/>
      </w:pPr>
      <w:r w:rsidRPr="0038626C">
        <w:t>Step 2: Plan Your Test Cases</w:t>
      </w:r>
    </w:p>
    <w:p w:rsidR="0038626C" w:rsidRPr="0038626C" w:rsidRDefault="0038626C" w:rsidP="00AA161B">
      <w:pPr>
        <w:numPr>
          <w:ilvl w:val="0"/>
          <w:numId w:val="38"/>
        </w:numPr>
        <w:spacing w:line="240" w:lineRule="auto"/>
      </w:pPr>
      <w:r w:rsidRPr="0038626C">
        <w:rPr>
          <w:b/>
          <w:bCs/>
        </w:rPr>
        <w:t>Retrieve the List of All Products: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Identify the API endpoint for retrieving the list of products.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validate the response (e.g., check for a successful status code).</w:t>
      </w:r>
    </w:p>
    <w:p w:rsidR="0038626C" w:rsidRPr="0038626C" w:rsidRDefault="0038626C" w:rsidP="00AA161B">
      <w:pPr>
        <w:numPr>
          <w:ilvl w:val="0"/>
          <w:numId w:val="38"/>
        </w:numPr>
        <w:spacing w:line="240" w:lineRule="auto"/>
      </w:pPr>
      <w:r w:rsidRPr="0038626C">
        <w:rPr>
          <w:b/>
          <w:bCs/>
        </w:rPr>
        <w:t>Retrieve the List of All Registered Users: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Identify the API endpoint for retrieving the list of registered users.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validate the response.</w:t>
      </w:r>
    </w:p>
    <w:p w:rsidR="0038626C" w:rsidRPr="0038626C" w:rsidRDefault="0038626C" w:rsidP="00AA161B">
      <w:pPr>
        <w:numPr>
          <w:ilvl w:val="0"/>
          <w:numId w:val="38"/>
        </w:numPr>
        <w:spacing w:line="240" w:lineRule="auto"/>
      </w:pPr>
      <w:r w:rsidRPr="0038626C">
        <w:rPr>
          <w:b/>
          <w:bCs/>
        </w:rPr>
        <w:t>Add a Product: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Identify the API endpoint for adding a product.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send the request with necessary parameters.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validate the response.</w:t>
      </w:r>
    </w:p>
    <w:p w:rsidR="0038626C" w:rsidRPr="0038626C" w:rsidRDefault="0038626C" w:rsidP="00AA161B">
      <w:pPr>
        <w:numPr>
          <w:ilvl w:val="0"/>
          <w:numId w:val="38"/>
        </w:numPr>
        <w:spacing w:line="240" w:lineRule="auto"/>
      </w:pPr>
      <w:r w:rsidRPr="0038626C">
        <w:rPr>
          <w:b/>
          <w:bCs/>
        </w:rPr>
        <w:t>Delete a Product: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Identify the API endpoint for deleting a product.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send the request with the product ID.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validate the response.</w:t>
      </w:r>
    </w:p>
    <w:p w:rsidR="0038626C" w:rsidRPr="0038626C" w:rsidRDefault="0038626C" w:rsidP="00AA161B">
      <w:pPr>
        <w:numPr>
          <w:ilvl w:val="0"/>
          <w:numId w:val="38"/>
        </w:numPr>
        <w:spacing w:line="240" w:lineRule="auto"/>
      </w:pPr>
      <w:r w:rsidRPr="0038626C">
        <w:rPr>
          <w:b/>
          <w:bCs/>
        </w:rPr>
        <w:t>Update a Product: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Identify the API endpoint for updating a product.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send the request with the updated product information.</w:t>
      </w:r>
    </w:p>
    <w:p w:rsidR="0038626C" w:rsidRPr="0038626C" w:rsidRDefault="0038626C" w:rsidP="00AA161B">
      <w:pPr>
        <w:numPr>
          <w:ilvl w:val="1"/>
          <w:numId w:val="38"/>
        </w:numPr>
        <w:spacing w:line="240" w:lineRule="auto"/>
      </w:pPr>
      <w:r w:rsidRPr="0038626C">
        <w:t>Plan how to validate the response.</w:t>
      </w:r>
    </w:p>
    <w:p w:rsidR="0038626C" w:rsidRPr="0038626C" w:rsidRDefault="0038626C" w:rsidP="000F7263">
      <w:pPr>
        <w:spacing w:line="240" w:lineRule="auto"/>
        <w:ind w:left="-360"/>
      </w:pPr>
      <w:r w:rsidRPr="0038626C">
        <w:t>Step 3: Create Test Classes</w:t>
      </w:r>
    </w:p>
    <w:p w:rsidR="0038626C" w:rsidRPr="0038626C" w:rsidRDefault="0038626C" w:rsidP="00AA161B">
      <w:pPr>
        <w:numPr>
          <w:ilvl w:val="0"/>
          <w:numId w:val="39"/>
        </w:numPr>
        <w:spacing w:line="240" w:lineRule="auto"/>
      </w:pPr>
      <w:r w:rsidRPr="0038626C">
        <w:rPr>
          <w:b/>
          <w:bCs/>
        </w:rPr>
        <w:t>Create a Test Class:</w:t>
      </w:r>
    </w:p>
    <w:p w:rsidR="0038626C" w:rsidRPr="0038626C" w:rsidRDefault="0038626C" w:rsidP="00AA161B">
      <w:pPr>
        <w:numPr>
          <w:ilvl w:val="1"/>
          <w:numId w:val="39"/>
        </w:numPr>
        <w:spacing w:line="240" w:lineRule="auto"/>
      </w:pPr>
      <w:r w:rsidRPr="0038626C">
        <w:t xml:space="preserve">Create a TestNG test class for API testing (e.g., </w:t>
      </w:r>
      <w:proofErr w:type="spellStart"/>
      <w:r w:rsidRPr="0038626C">
        <w:rPr>
          <w:b/>
          <w:bCs/>
        </w:rPr>
        <w:t>ApiTests</w:t>
      </w:r>
      <w:proofErr w:type="spellEnd"/>
      <w:r w:rsidRPr="0038626C">
        <w:t>).</w:t>
      </w:r>
    </w:p>
    <w:p w:rsidR="0038626C" w:rsidRPr="0038626C" w:rsidRDefault="0038626C" w:rsidP="00AA161B">
      <w:pPr>
        <w:numPr>
          <w:ilvl w:val="0"/>
          <w:numId w:val="39"/>
        </w:numPr>
        <w:spacing w:line="240" w:lineRule="auto"/>
      </w:pPr>
      <w:r w:rsidRPr="0038626C">
        <w:rPr>
          <w:b/>
          <w:bCs/>
        </w:rPr>
        <w:t>Initialize Base URI:</w:t>
      </w:r>
    </w:p>
    <w:p w:rsidR="0038626C" w:rsidRPr="0038626C" w:rsidRDefault="0038626C" w:rsidP="00AA161B">
      <w:pPr>
        <w:numPr>
          <w:ilvl w:val="1"/>
          <w:numId w:val="39"/>
        </w:numPr>
        <w:spacing w:line="240" w:lineRule="auto"/>
      </w:pPr>
      <w:r w:rsidRPr="0038626C">
        <w:t xml:space="preserve">Use setup methods (e.g., </w:t>
      </w:r>
      <w:r w:rsidRPr="0038626C">
        <w:rPr>
          <w:b/>
          <w:bCs/>
        </w:rPr>
        <w:t>@</w:t>
      </w:r>
      <w:proofErr w:type="spellStart"/>
      <w:r w:rsidRPr="0038626C">
        <w:rPr>
          <w:b/>
          <w:bCs/>
        </w:rPr>
        <w:t>BeforeClass</w:t>
      </w:r>
      <w:proofErr w:type="spellEnd"/>
      <w:r w:rsidRPr="0038626C">
        <w:t>) to set up the base URI for your API.</w:t>
      </w:r>
    </w:p>
    <w:p w:rsidR="0038626C" w:rsidRPr="0038626C" w:rsidRDefault="0038626C" w:rsidP="000F7263">
      <w:pPr>
        <w:spacing w:line="240" w:lineRule="auto"/>
        <w:ind w:left="-360"/>
      </w:pPr>
      <w:r w:rsidRPr="0038626C">
        <w:t>Step 4: Implement Test Cases</w:t>
      </w:r>
    </w:p>
    <w:p w:rsidR="0038626C" w:rsidRPr="0038626C" w:rsidRDefault="0038626C" w:rsidP="00AA161B">
      <w:pPr>
        <w:numPr>
          <w:ilvl w:val="0"/>
          <w:numId w:val="40"/>
        </w:numPr>
        <w:spacing w:line="240" w:lineRule="auto"/>
      </w:pPr>
      <w:r w:rsidRPr="0038626C">
        <w:rPr>
          <w:b/>
          <w:bCs/>
        </w:rPr>
        <w:lastRenderedPageBreak/>
        <w:t>Retrieve the List of All Products: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Implement a test method to send a GET request to the products endpoint.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Validate the response to ensure it meets the expected criteria.</w:t>
      </w:r>
    </w:p>
    <w:p w:rsidR="0038626C" w:rsidRPr="0038626C" w:rsidRDefault="0038626C" w:rsidP="00AA161B">
      <w:pPr>
        <w:numPr>
          <w:ilvl w:val="0"/>
          <w:numId w:val="40"/>
        </w:numPr>
        <w:spacing w:line="240" w:lineRule="auto"/>
      </w:pPr>
      <w:r w:rsidRPr="0038626C">
        <w:rPr>
          <w:b/>
          <w:bCs/>
        </w:rPr>
        <w:t>Retrieve the List of All Registered Users: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 xml:space="preserve">Implement a test method to send a GET request to the </w:t>
      </w:r>
      <w:proofErr w:type="gramStart"/>
      <w:r w:rsidRPr="0038626C">
        <w:t>users</w:t>
      </w:r>
      <w:proofErr w:type="gramEnd"/>
      <w:r w:rsidRPr="0038626C">
        <w:t xml:space="preserve"> endpoint.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Validate the response.</w:t>
      </w:r>
    </w:p>
    <w:p w:rsidR="0038626C" w:rsidRPr="0038626C" w:rsidRDefault="0038626C" w:rsidP="00AA161B">
      <w:pPr>
        <w:numPr>
          <w:ilvl w:val="0"/>
          <w:numId w:val="40"/>
        </w:numPr>
        <w:spacing w:line="240" w:lineRule="auto"/>
      </w:pPr>
      <w:r w:rsidRPr="0038626C">
        <w:rPr>
          <w:b/>
          <w:bCs/>
        </w:rPr>
        <w:t>Add a Product: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Implement a test method to send a POST request to add a product.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Include necessary parameters in the request.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Validate the response.</w:t>
      </w:r>
    </w:p>
    <w:p w:rsidR="0038626C" w:rsidRPr="0038626C" w:rsidRDefault="0038626C" w:rsidP="00AA161B">
      <w:pPr>
        <w:numPr>
          <w:ilvl w:val="0"/>
          <w:numId w:val="40"/>
        </w:numPr>
        <w:spacing w:line="240" w:lineRule="auto"/>
      </w:pPr>
      <w:r w:rsidRPr="0038626C">
        <w:rPr>
          <w:b/>
          <w:bCs/>
        </w:rPr>
        <w:t>Delete a Product: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Implement a test method to send a DELETE request to delete a product.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Provide the product ID in the request.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Validate the response.</w:t>
      </w:r>
    </w:p>
    <w:p w:rsidR="0038626C" w:rsidRPr="0038626C" w:rsidRDefault="0038626C" w:rsidP="00AA161B">
      <w:pPr>
        <w:numPr>
          <w:ilvl w:val="0"/>
          <w:numId w:val="40"/>
        </w:numPr>
        <w:spacing w:line="240" w:lineRule="auto"/>
      </w:pPr>
      <w:r w:rsidRPr="0038626C">
        <w:rPr>
          <w:b/>
          <w:bCs/>
        </w:rPr>
        <w:t>Update a Product: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Implement a test method to send a PUT or PATCH request to update a product.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Include the updated product information.</w:t>
      </w:r>
    </w:p>
    <w:p w:rsidR="0038626C" w:rsidRPr="0038626C" w:rsidRDefault="0038626C" w:rsidP="00AA161B">
      <w:pPr>
        <w:numPr>
          <w:ilvl w:val="1"/>
          <w:numId w:val="40"/>
        </w:numPr>
        <w:spacing w:line="240" w:lineRule="auto"/>
      </w:pPr>
      <w:r w:rsidRPr="0038626C">
        <w:t>Validate the response.</w:t>
      </w:r>
    </w:p>
    <w:p w:rsidR="0038626C" w:rsidRPr="0038626C" w:rsidRDefault="0038626C" w:rsidP="000F7263">
      <w:pPr>
        <w:spacing w:line="240" w:lineRule="auto"/>
        <w:ind w:left="-360"/>
      </w:pPr>
      <w:r w:rsidRPr="0038626C">
        <w:t>Step 5: Execute Tests</w:t>
      </w:r>
    </w:p>
    <w:p w:rsidR="0038626C" w:rsidRPr="0038626C" w:rsidRDefault="0038626C" w:rsidP="00AA161B">
      <w:pPr>
        <w:numPr>
          <w:ilvl w:val="0"/>
          <w:numId w:val="41"/>
        </w:numPr>
        <w:spacing w:line="240" w:lineRule="auto"/>
      </w:pPr>
      <w:r w:rsidRPr="0038626C">
        <w:rPr>
          <w:b/>
          <w:bCs/>
        </w:rPr>
        <w:t>Run TestNG Tests:</w:t>
      </w:r>
    </w:p>
    <w:p w:rsidR="0038626C" w:rsidRPr="0038626C" w:rsidRDefault="0038626C" w:rsidP="00AA161B">
      <w:pPr>
        <w:numPr>
          <w:ilvl w:val="1"/>
          <w:numId w:val="41"/>
        </w:numPr>
        <w:spacing w:line="240" w:lineRule="auto"/>
      </w:pPr>
      <w:r w:rsidRPr="0038626C">
        <w:t>Execute the TestNG tests to run your API test cases.</w:t>
      </w:r>
    </w:p>
    <w:p w:rsidR="0065300A" w:rsidRPr="007E52D1" w:rsidRDefault="007E52D1" w:rsidP="00AA161B">
      <w:pPr>
        <w:pStyle w:val="ListParagraph"/>
        <w:numPr>
          <w:ilvl w:val="0"/>
          <w:numId w:val="11"/>
        </w:numPr>
        <w:ind w:left="0"/>
        <w:rPr>
          <w:b/>
          <w:sz w:val="28"/>
          <w:szCs w:val="28"/>
        </w:rPr>
      </w:pPr>
      <w:r w:rsidRPr="007E52D1">
        <w:rPr>
          <w:rFonts w:ascii="Open Sans" w:eastAsia="Open Sans" w:hAnsi="Open Sans" w:cs="Open Sans"/>
          <w:b/>
          <w:sz w:val="28"/>
          <w:szCs w:val="28"/>
        </w:rPr>
        <w:t>Setup Cucumber in Java Project and write Feature Files using Gherkin to test the API endpoints</w:t>
      </w:r>
    </w:p>
    <w:p w:rsidR="007E52D1" w:rsidRPr="007E52D1" w:rsidRDefault="007E52D1" w:rsidP="007E52D1">
      <w:pPr>
        <w:pStyle w:val="ListParagraph"/>
        <w:ind w:left="0"/>
        <w:rPr>
          <w:b/>
          <w:sz w:val="28"/>
          <w:szCs w:val="28"/>
        </w:rPr>
      </w:pPr>
      <w:r w:rsidRPr="007E52D1">
        <w:rPr>
          <w:b/>
          <w:sz w:val="28"/>
          <w:szCs w:val="28"/>
        </w:rPr>
        <w:t>●</w:t>
      </w:r>
      <w:r w:rsidRPr="007E52D1">
        <w:rPr>
          <w:b/>
          <w:sz w:val="28"/>
          <w:szCs w:val="28"/>
        </w:rPr>
        <w:tab/>
        <w:t>Retrieve the list of all products in the store.</w:t>
      </w:r>
    </w:p>
    <w:p w:rsidR="007E52D1" w:rsidRPr="007E52D1" w:rsidRDefault="007E52D1" w:rsidP="007E52D1">
      <w:pPr>
        <w:pStyle w:val="ListParagraph"/>
        <w:ind w:left="0"/>
        <w:rPr>
          <w:b/>
          <w:sz w:val="28"/>
          <w:szCs w:val="28"/>
        </w:rPr>
      </w:pPr>
      <w:r w:rsidRPr="007E52D1">
        <w:rPr>
          <w:b/>
          <w:sz w:val="28"/>
          <w:szCs w:val="28"/>
        </w:rPr>
        <w:t>●</w:t>
      </w:r>
      <w:r w:rsidRPr="007E52D1">
        <w:rPr>
          <w:b/>
          <w:sz w:val="28"/>
          <w:szCs w:val="28"/>
        </w:rPr>
        <w:tab/>
        <w:t>Retrieve the list of all registered users.</w:t>
      </w:r>
    </w:p>
    <w:p w:rsidR="007E52D1" w:rsidRPr="007E52D1" w:rsidRDefault="007E52D1" w:rsidP="007E52D1">
      <w:pPr>
        <w:pStyle w:val="ListParagraph"/>
        <w:ind w:left="0"/>
        <w:rPr>
          <w:b/>
          <w:sz w:val="28"/>
          <w:szCs w:val="28"/>
        </w:rPr>
      </w:pPr>
      <w:r w:rsidRPr="007E52D1">
        <w:rPr>
          <w:b/>
          <w:sz w:val="28"/>
          <w:szCs w:val="28"/>
        </w:rPr>
        <w:t>●</w:t>
      </w:r>
      <w:r w:rsidRPr="007E52D1">
        <w:rPr>
          <w:b/>
          <w:sz w:val="28"/>
          <w:szCs w:val="28"/>
        </w:rPr>
        <w:tab/>
        <w:t>Add the product.</w:t>
      </w:r>
    </w:p>
    <w:p w:rsidR="007E52D1" w:rsidRPr="007E52D1" w:rsidRDefault="007E52D1" w:rsidP="007E52D1">
      <w:pPr>
        <w:pStyle w:val="ListParagraph"/>
        <w:ind w:left="0"/>
        <w:rPr>
          <w:b/>
          <w:sz w:val="28"/>
          <w:szCs w:val="28"/>
        </w:rPr>
      </w:pPr>
      <w:r w:rsidRPr="007E52D1">
        <w:rPr>
          <w:b/>
          <w:sz w:val="28"/>
          <w:szCs w:val="28"/>
        </w:rPr>
        <w:t>●</w:t>
      </w:r>
      <w:r w:rsidRPr="007E52D1">
        <w:rPr>
          <w:b/>
          <w:sz w:val="28"/>
          <w:szCs w:val="28"/>
        </w:rPr>
        <w:tab/>
        <w:t>Delete the product.</w:t>
      </w:r>
    </w:p>
    <w:p w:rsidR="007E52D1" w:rsidRDefault="007E52D1" w:rsidP="007E52D1">
      <w:pPr>
        <w:pStyle w:val="ListParagraph"/>
        <w:ind w:left="0"/>
        <w:rPr>
          <w:b/>
          <w:sz w:val="28"/>
          <w:szCs w:val="28"/>
        </w:rPr>
      </w:pPr>
      <w:r w:rsidRPr="007E52D1">
        <w:rPr>
          <w:b/>
          <w:sz w:val="28"/>
          <w:szCs w:val="28"/>
        </w:rPr>
        <w:t>●</w:t>
      </w:r>
      <w:r w:rsidRPr="007E52D1">
        <w:rPr>
          <w:b/>
          <w:sz w:val="28"/>
          <w:szCs w:val="28"/>
        </w:rPr>
        <w:tab/>
        <w:t>Update the product.</w:t>
      </w:r>
    </w:p>
    <w:p w:rsidR="007E52D1" w:rsidRDefault="007E52D1" w:rsidP="007E52D1">
      <w:pPr>
        <w:pStyle w:val="ListParagraph"/>
        <w:ind w:left="0"/>
        <w:rPr>
          <w:b/>
          <w:sz w:val="28"/>
          <w:szCs w:val="28"/>
        </w:rPr>
      </w:pPr>
    </w:p>
    <w:p w:rsidR="007E52D1" w:rsidRPr="007E52D1" w:rsidRDefault="007E52D1" w:rsidP="007E52D1">
      <w:pPr>
        <w:pStyle w:val="ListParagraph"/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Step 1: Set Up Your Project</w:t>
      </w:r>
    </w:p>
    <w:p w:rsidR="007E52D1" w:rsidRPr="007E52D1" w:rsidRDefault="007E52D1" w:rsidP="00AA161B">
      <w:pPr>
        <w:pStyle w:val="ListParagraph"/>
        <w:numPr>
          <w:ilvl w:val="0"/>
          <w:numId w:val="42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Create a New Maven Project:</w:t>
      </w:r>
    </w:p>
    <w:p w:rsidR="007E52D1" w:rsidRPr="007E52D1" w:rsidRDefault="007E52D1" w:rsidP="00AA161B">
      <w:pPr>
        <w:pStyle w:val="ListParagraph"/>
        <w:numPr>
          <w:ilvl w:val="1"/>
          <w:numId w:val="42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Open your preferred Integrated Development Environment (IDE) (Eclipse, IntelliJ, etc.).</w:t>
      </w:r>
    </w:p>
    <w:p w:rsidR="007E52D1" w:rsidRPr="007E52D1" w:rsidRDefault="007E52D1" w:rsidP="00AA161B">
      <w:pPr>
        <w:pStyle w:val="ListParagraph"/>
        <w:numPr>
          <w:ilvl w:val="1"/>
          <w:numId w:val="42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Create a new Maven project.</w:t>
      </w:r>
    </w:p>
    <w:p w:rsidR="007E52D1" w:rsidRPr="007E52D1" w:rsidRDefault="007E52D1" w:rsidP="00AA161B">
      <w:pPr>
        <w:pStyle w:val="ListParagraph"/>
        <w:numPr>
          <w:ilvl w:val="0"/>
          <w:numId w:val="42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Add Dependencies:</w:t>
      </w:r>
    </w:p>
    <w:p w:rsidR="007E52D1" w:rsidRPr="007E52D1" w:rsidRDefault="007E52D1" w:rsidP="00AA161B">
      <w:pPr>
        <w:pStyle w:val="ListParagraph"/>
        <w:numPr>
          <w:ilvl w:val="1"/>
          <w:numId w:val="42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lastRenderedPageBreak/>
        <w:t xml:space="preserve">In your </w:t>
      </w:r>
      <w:r w:rsidRPr="007E52D1">
        <w:rPr>
          <w:b/>
          <w:bCs/>
          <w:sz w:val="24"/>
          <w:szCs w:val="24"/>
        </w:rPr>
        <w:t>pom.xml</w:t>
      </w:r>
      <w:r w:rsidRPr="007E52D1">
        <w:rPr>
          <w:sz w:val="24"/>
          <w:szCs w:val="24"/>
        </w:rPr>
        <w:t xml:space="preserve"> file, include dependencies for Cucumber, TestNG, and any other required libraries.</w:t>
      </w:r>
    </w:p>
    <w:p w:rsidR="007E52D1" w:rsidRPr="007E52D1" w:rsidRDefault="007E52D1" w:rsidP="007E52D1">
      <w:pPr>
        <w:pStyle w:val="ListParagraph"/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Step 2: Create Feature Files</w:t>
      </w:r>
    </w:p>
    <w:p w:rsidR="007E52D1" w:rsidRPr="007E52D1" w:rsidRDefault="007E52D1" w:rsidP="00AA161B">
      <w:pPr>
        <w:pStyle w:val="ListParagraph"/>
        <w:numPr>
          <w:ilvl w:val="0"/>
          <w:numId w:val="43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Create a "features" Directory:</w:t>
      </w:r>
    </w:p>
    <w:p w:rsidR="007E52D1" w:rsidRPr="007E52D1" w:rsidRDefault="007E52D1" w:rsidP="00AA161B">
      <w:pPr>
        <w:pStyle w:val="ListParagraph"/>
        <w:numPr>
          <w:ilvl w:val="1"/>
          <w:numId w:val="43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 xml:space="preserve">Inside the </w:t>
      </w:r>
      <w:proofErr w:type="spellStart"/>
      <w:r w:rsidRPr="007E52D1">
        <w:rPr>
          <w:b/>
          <w:bCs/>
          <w:sz w:val="24"/>
          <w:szCs w:val="24"/>
        </w:rPr>
        <w:t>src</w:t>
      </w:r>
      <w:proofErr w:type="spellEnd"/>
      <w:r w:rsidRPr="007E52D1">
        <w:rPr>
          <w:b/>
          <w:bCs/>
          <w:sz w:val="24"/>
          <w:szCs w:val="24"/>
        </w:rPr>
        <w:t>/test/resources</w:t>
      </w:r>
      <w:r w:rsidRPr="007E52D1">
        <w:rPr>
          <w:sz w:val="24"/>
          <w:szCs w:val="24"/>
        </w:rPr>
        <w:t xml:space="preserve"> directory, create a new folder named "features."</w:t>
      </w:r>
    </w:p>
    <w:p w:rsidR="007E52D1" w:rsidRPr="007E52D1" w:rsidRDefault="007E52D1" w:rsidP="00AA161B">
      <w:pPr>
        <w:pStyle w:val="ListParagraph"/>
        <w:numPr>
          <w:ilvl w:val="0"/>
          <w:numId w:val="43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Write Feature Files:</w:t>
      </w:r>
    </w:p>
    <w:p w:rsidR="007E52D1" w:rsidRPr="007E52D1" w:rsidRDefault="007E52D1" w:rsidP="00AA161B">
      <w:pPr>
        <w:pStyle w:val="ListParagraph"/>
        <w:numPr>
          <w:ilvl w:val="1"/>
          <w:numId w:val="43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Within the "features" folder, create feature files using Gherkin syntax.</w:t>
      </w:r>
    </w:p>
    <w:p w:rsidR="007E52D1" w:rsidRPr="007E52D1" w:rsidRDefault="007E52D1" w:rsidP="00AA161B">
      <w:pPr>
        <w:pStyle w:val="ListParagraph"/>
        <w:numPr>
          <w:ilvl w:val="1"/>
          <w:numId w:val="43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For each API endpoint, create a feature file with scenarios that describe the behavior of the API.</w:t>
      </w:r>
    </w:p>
    <w:p w:rsidR="007E52D1" w:rsidRPr="007E52D1" w:rsidRDefault="007E52D1" w:rsidP="007E52D1">
      <w:pPr>
        <w:pStyle w:val="ListParagraph"/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Step 3: Write Gherkin Scenarios</w:t>
      </w:r>
    </w:p>
    <w:p w:rsidR="007E52D1" w:rsidRPr="007E52D1" w:rsidRDefault="007E52D1" w:rsidP="00AA161B">
      <w:pPr>
        <w:pStyle w:val="ListParagraph"/>
        <w:numPr>
          <w:ilvl w:val="0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Retrieve the List of All Products:</w:t>
      </w:r>
    </w:p>
    <w:p w:rsidR="007E52D1" w:rsidRPr="007E52D1" w:rsidRDefault="007E52D1" w:rsidP="00AA161B">
      <w:pPr>
        <w:pStyle w:val="ListParagraph"/>
        <w:numPr>
          <w:ilvl w:val="1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Write a Gherkin scenario that describes the steps to retrieve the list of all products.</w:t>
      </w:r>
    </w:p>
    <w:p w:rsidR="007E52D1" w:rsidRPr="007E52D1" w:rsidRDefault="007E52D1" w:rsidP="00AA161B">
      <w:pPr>
        <w:pStyle w:val="ListParagraph"/>
        <w:numPr>
          <w:ilvl w:val="0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Retrieve the List of All Registered Users:</w:t>
      </w:r>
    </w:p>
    <w:p w:rsidR="007E52D1" w:rsidRPr="007E52D1" w:rsidRDefault="007E52D1" w:rsidP="00AA161B">
      <w:pPr>
        <w:pStyle w:val="ListParagraph"/>
        <w:numPr>
          <w:ilvl w:val="1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Write a Gherkin scenario for retrieving the list of all registered users.</w:t>
      </w:r>
    </w:p>
    <w:p w:rsidR="007E52D1" w:rsidRPr="007E52D1" w:rsidRDefault="007E52D1" w:rsidP="00AA161B">
      <w:pPr>
        <w:pStyle w:val="ListParagraph"/>
        <w:numPr>
          <w:ilvl w:val="0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Add a Product:</w:t>
      </w:r>
    </w:p>
    <w:p w:rsidR="007E52D1" w:rsidRPr="007E52D1" w:rsidRDefault="007E52D1" w:rsidP="00AA161B">
      <w:pPr>
        <w:pStyle w:val="ListParagraph"/>
        <w:numPr>
          <w:ilvl w:val="1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Write a Gherkin scenario for adding a product, including the necessary steps.</w:t>
      </w:r>
    </w:p>
    <w:p w:rsidR="007E52D1" w:rsidRPr="007E52D1" w:rsidRDefault="007E52D1" w:rsidP="00AA161B">
      <w:pPr>
        <w:pStyle w:val="ListParagraph"/>
        <w:numPr>
          <w:ilvl w:val="0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Delete a Product:</w:t>
      </w:r>
    </w:p>
    <w:p w:rsidR="007E52D1" w:rsidRPr="007E52D1" w:rsidRDefault="007E52D1" w:rsidP="00AA161B">
      <w:pPr>
        <w:pStyle w:val="ListParagraph"/>
        <w:numPr>
          <w:ilvl w:val="1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Write a Gherkin scenario for deleting a product, specifying the required steps.</w:t>
      </w:r>
    </w:p>
    <w:p w:rsidR="007E52D1" w:rsidRPr="007E52D1" w:rsidRDefault="007E52D1" w:rsidP="00AA161B">
      <w:pPr>
        <w:pStyle w:val="ListParagraph"/>
        <w:numPr>
          <w:ilvl w:val="0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Update a Product:</w:t>
      </w:r>
    </w:p>
    <w:p w:rsidR="007E52D1" w:rsidRPr="007E52D1" w:rsidRDefault="007E52D1" w:rsidP="00AA161B">
      <w:pPr>
        <w:pStyle w:val="ListParagraph"/>
        <w:numPr>
          <w:ilvl w:val="1"/>
          <w:numId w:val="44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Write a Gherkin scenario for updating a product, detailing the steps involved.</w:t>
      </w:r>
    </w:p>
    <w:p w:rsidR="007E52D1" w:rsidRPr="007E52D1" w:rsidRDefault="007E52D1" w:rsidP="007E52D1">
      <w:pPr>
        <w:pStyle w:val="ListParagraph"/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Step 4: Implement Step Definitions</w:t>
      </w:r>
    </w:p>
    <w:p w:rsidR="007E52D1" w:rsidRPr="007E52D1" w:rsidRDefault="007E52D1" w:rsidP="00AA161B">
      <w:pPr>
        <w:pStyle w:val="ListParagraph"/>
        <w:numPr>
          <w:ilvl w:val="0"/>
          <w:numId w:val="45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Create Step Definitions:</w:t>
      </w:r>
    </w:p>
    <w:p w:rsidR="007E52D1" w:rsidRPr="007E52D1" w:rsidRDefault="007E52D1" w:rsidP="00AA161B">
      <w:pPr>
        <w:pStyle w:val="ListParagraph"/>
        <w:numPr>
          <w:ilvl w:val="1"/>
          <w:numId w:val="45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Create step definition classes for each feature file.</w:t>
      </w:r>
    </w:p>
    <w:p w:rsidR="007E52D1" w:rsidRPr="007E52D1" w:rsidRDefault="007E52D1" w:rsidP="00AA161B">
      <w:pPr>
        <w:pStyle w:val="ListParagraph"/>
        <w:numPr>
          <w:ilvl w:val="1"/>
          <w:numId w:val="45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Map Gherkin steps to Java methods in these classes.</w:t>
      </w:r>
    </w:p>
    <w:p w:rsidR="007E52D1" w:rsidRPr="007E52D1" w:rsidRDefault="007E52D1" w:rsidP="007E52D1">
      <w:pPr>
        <w:pStyle w:val="ListParagraph"/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Step 5: Execute Cucumber Tests</w:t>
      </w:r>
    </w:p>
    <w:p w:rsidR="007E52D1" w:rsidRPr="007E52D1" w:rsidRDefault="007E52D1" w:rsidP="00AA161B">
      <w:pPr>
        <w:pStyle w:val="ListParagraph"/>
        <w:numPr>
          <w:ilvl w:val="0"/>
          <w:numId w:val="46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Run Cucumber Tests:</w:t>
      </w:r>
    </w:p>
    <w:p w:rsidR="00E70525" w:rsidRDefault="00E70525" w:rsidP="00E70525">
      <w:pPr>
        <w:pStyle w:val="ListParagraph"/>
        <w:tabs>
          <w:tab w:val="left" w:pos="90"/>
        </w:tabs>
        <w:ind w:left="1440"/>
        <w:rPr>
          <w:sz w:val="24"/>
          <w:szCs w:val="24"/>
        </w:rPr>
      </w:pPr>
    </w:p>
    <w:p w:rsidR="00E70525" w:rsidRDefault="00E70525" w:rsidP="00E70525">
      <w:pPr>
        <w:pStyle w:val="ListParagraph"/>
        <w:tabs>
          <w:tab w:val="left" w:pos="90"/>
        </w:tabs>
        <w:ind w:left="1440"/>
        <w:rPr>
          <w:sz w:val="24"/>
          <w:szCs w:val="24"/>
        </w:rPr>
      </w:pPr>
    </w:p>
    <w:p w:rsidR="007E52D1" w:rsidRPr="007E52D1" w:rsidRDefault="007E52D1" w:rsidP="00AA161B">
      <w:pPr>
        <w:pStyle w:val="ListParagraph"/>
        <w:numPr>
          <w:ilvl w:val="1"/>
          <w:numId w:val="46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Execute your Cucumber tests using the TestNG runner or a Cucumber runner class.</w:t>
      </w:r>
    </w:p>
    <w:p w:rsidR="007E52D1" w:rsidRPr="007E52D1" w:rsidRDefault="007E52D1" w:rsidP="00AA161B">
      <w:pPr>
        <w:pStyle w:val="ListParagraph"/>
        <w:numPr>
          <w:ilvl w:val="0"/>
          <w:numId w:val="46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Review Test Results:</w:t>
      </w:r>
    </w:p>
    <w:p w:rsidR="007E52D1" w:rsidRPr="007E52D1" w:rsidRDefault="007E52D1" w:rsidP="00AA161B">
      <w:pPr>
        <w:pStyle w:val="ListParagraph"/>
        <w:numPr>
          <w:ilvl w:val="1"/>
          <w:numId w:val="46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Check the test results to ensure that scenarios pass, and steps are executed successfully.</w:t>
      </w:r>
    </w:p>
    <w:p w:rsidR="007E52D1" w:rsidRPr="007E52D1" w:rsidRDefault="007E52D1" w:rsidP="007E52D1">
      <w:pPr>
        <w:pStyle w:val="ListParagraph"/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Step 6: Refine and Maintain</w:t>
      </w:r>
    </w:p>
    <w:p w:rsidR="007E52D1" w:rsidRPr="007E52D1" w:rsidRDefault="007E52D1" w:rsidP="00AA161B">
      <w:pPr>
        <w:pStyle w:val="ListParagraph"/>
        <w:numPr>
          <w:ilvl w:val="0"/>
          <w:numId w:val="47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Refine Step Definitions:</w:t>
      </w:r>
    </w:p>
    <w:p w:rsidR="007E52D1" w:rsidRPr="007E52D1" w:rsidRDefault="007E52D1" w:rsidP="00AA161B">
      <w:pPr>
        <w:pStyle w:val="ListParagraph"/>
        <w:numPr>
          <w:ilvl w:val="1"/>
          <w:numId w:val="47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Enhance and refine step definitions to align with the API behavior.</w:t>
      </w:r>
    </w:p>
    <w:p w:rsidR="007E52D1" w:rsidRPr="007E52D1" w:rsidRDefault="007E52D1" w:rsidP="00AA161B">
      <w:pPr>
        <w:pStyle w:val="ListParagraph"/>
        <w:numPr>
          <w:ilvl w:val="0"/>
          <w:numId w:val="47"/>
        </w:numPr>
        <w:tabs>
          <w:tab w:val="left" w:pos="90"/>
        </w:tabs>
        <w:rPr>
          <w:sz w:val="24"/>
          <w:szCs w:val="24"/>
        </w:rPr>
      </w:pPr>
      <w:r w:rsidRPr="007E52D1">
        <w:rPr>
          <w:b/>
          <w:bCs/>
          <w:sz w:val="24"/>
          <w:szCs w:val="24"/>
        </w:rPr>
        <w:t>Maintain Feature Files:</w:t>
      </w:r>
    </w:p>
    <w:p w:rsidR="007E52D1" w:rsidRPr="007E52D1" w:rsidRDefault="007E52D1" w:rsidP="00AA161B">
      <w:pPr>
        <w:pStyle w:val="ListParagraph"/>
        <w:numPr>
          <w:ilvl w:val="1"/>
          <w:numId w:val="47"/>
        </w:numPr>
        <w:tabs>
          <w:tab w:val="left" w:pos="90"/>
        </w:tabs>
        <w:rPr>
          <w:sz w:val="24"/>
          <w:szCs w:val="24"/>
        </w:rPr>
      </w:pPr>
      <w:r w:rsidRPr="007E52D1">
        <w:rPr>
          <w:sz w:val="24"/>
          <w:szCs w:val="24"/>
        </w:rPr>
        <w:t>Regularly update feature files to reflect changes in the API or requirements.</w:t>
      </w:r>
    </w:p>
    <w:p w:rsidR="007E52D1" w:rsidRPr="007E52D1" w:rsidRDefault="007E52D1" w:rsidP="007E52D1">
      <w:pPr>
        <w:pStyle w:val="ListParagraph"/>
        <w:tabs>
          <w:tab w:val="left" w:pos="90"/>
        </w:tabs>
        <w:ind w:left="0"/>
        <w:rPr>
          <w:sz w:val="24"/>
          <w:szCs w:val="24"/>
        </w:rPr>
      </w:pPr>
    </w:p>
    <w:sectPr w:rsidR="007E52D1" w:rsidRPr="007E52D1" w:rsidSect="0038626C">
      <w:pgSz w:w="12240" w:h="15840" w:code="1"/>
      <w:pgMar w:top="180" w:right="90" w:bottom="27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61B" w:rsidRDefault="00AA161B">
      <w:pPr>
        <w:spacing w:after="0" w:line="240" w:lineRule="auto"/>
      </w:pPr>
      <w:r>
        <w:separator/>
      </w:r>
    </w:p>
  </w:endnote>
  <w:endnote w:type="continuationSeparator" w:id="0">
    <w:p w:rsidR="00AA161B" w:rsidRDefault="00AA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61B" w:rsidRDefault="00AA161B">
      <w:pPr>
        <w:spacing w:after="0" w:line="240" w:lineRule="auto"/>
      </w:pPr>
      <w:r>
        <w:separator/>
      </w:r>
    </w:p>
  </w:footnote>
  <w:footnote w:type="continuationSeparator" w:id="0">
    <w:p w:rsidR="00AA161B" w:rsidRDefault="00AA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425DD"/>
    <w:multiLevelType w:val="multilevel"/>
    <w:tmpl w:val="9308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7772D2"/>
    <w:multiLevelType w:val="multilevel"/>
    <w:tmpl w:val="4DD6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4F158F"/>
    <w:multiLevelType w:val="multilevel"/>
    <w:tmpl w:val="99AC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A2081C"/>
    <w:multiLevelType w:val="hybridMultilevel"/>
    <w:tmpl w:val="7E921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C76203"/>
    <w:multiLevelType w:val="multilevel"/>
    <w:tmpl w:val="9ED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DE0615"/>
    <w:multiLevelType w:val="multilevel"/>
    <w:tmpl w:val="ED6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490BE1"/>
    <w:multiLevelType w:val="multilevel"/>
    <w:tmpl w:val="E444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326542"/>
    <w:multiLevelType w:val="multilevel"/>
    <w:tmpl w:val="D22A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A38F1"/>
    <w:multiLevelType w:val="multilevel"/>
    <w:tmpl w:val="58C0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66255A"/>
    <w:multiLevelType w:val="multilevel"/>
    <w:tmpl w:val="41D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DC3CD7"/>
    <w:multiLevelType w:val="multilevel"/>
    <w:tmpl w:val="7454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5373A"/>
    <w:multiLevelType w:val="hybridMultilevel"/>
    <w:tmpl w:val="79448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895717"/>
    <w:multiLevelType w:val="multilevel"/>
    <w:tmpl w:val="CA1A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C41490"/>
    <w:multiLevelType w:val="multilevel"/>
    <w:tmpl w:val="3F52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DF7FAE"/>
    <w:multiLevelType w:val="multilevel"/>
    <w:tmpl w:val="2962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5245A1"/>
    <w:multiLevelType w:val="multilevel"/>
    <w:tmpl w:val="EA2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EE1DA0"/>
    <w:multiLevelType w:val="multilevel"/>
    <w:tmpl w:val="54C4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193AD7"/>
    <w:multiLevelType w:val="multilevel"/>
    <w:tmpl w:val="038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25CB6"/>
    <w:multiLevelType w:val="multilevel"/>
    <w:tmpl w:val="D29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F13879"/>
    <w:multiLevelType w:val="multilevel"/>
    <w:tmpl w:val="7EDC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C27D1"/>
    <w:multiLevelType w:val="multilevel"/>
    <w:tmpl w:val="4EE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7F463F"/>
    <w:multiLevelType w:val="multilevel"/>
    <w:tmpl w:val="296A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541A6D"/>
    <w:multiLevelType w:val="hybridMultilevel"/>
    <w:tmpl w:val="1C1A92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C152C03"/>
    <w:multiLevelType w:val="multilevel"/>
    <w:tmpl w:val="6BC0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4D18C6"/>
    <w:multiLevelType w:val="multilevel"/>
    <w:tmpl w:val="32FC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3E1EDC"/>
    <w:multiLevelType w:val="multilevel"/>
    <w:tmpl w:val="0962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8C3BCE"/>
    <w:multiLevelType w:val="multilevel"/>
    <w:tmpl w:val="34F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2B3058F"/>
    <w:multiLevelType w:val="multilevel"/>
    <w:tmpl w:val="DC62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DA09F4"/>
    <w:multiLevelType w:val="multilevel"/>
    <w:tmpl w:val="25AE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8636AA"/>
    <w:multiLevelType w:val="multilevel"/>
    <w:tmpl w:val="A91C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DA6E80"/>
    <w:multiLevelType w:val="multilevel"/>
    <w:tmpl w:val="E37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76615F"/>
    <w:multiLevelType w:val="multilevel"/>
    <w:tmpl w:val="69B01F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3A15540"/>
    <w:multiLevelType w:val="multilevel"/>
    <w:tmpl w:val="8ECC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C5721E"/>
    <w:multiLevelType w:val="multilevel"/>
    <w:tmpl w:val="8A9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D147F6"/>
    <w:multiLevelType w:val="multilevel"/>
    <w:tmpl w:val="E9CA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992607"/>
    <w:multiLevelType w:val="multilevel"/>
    <w:tmpl w:val="10CC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123C75"/>
    <w:multiLevelType w:val="multilevel"/>
    <w:tmpl w:val="194A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AA0E30"/>
    <w:multiLevelType w:val="multilevel"/>
    <w:tmpl w:val="EAA2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40"/>
  </w:num>
  <w:num w:numId="13">
    <w:abstractNumId w:val="12"/>
  </w:num>
  <w:num w:numId="14">
    <w:abstractNumId w:val="24"/>
  </w:num>
  <w:num w:numId="15">
    <w:abstractNumId w:val="27"/>
  </w:num>
  <w:num w:numId="16">
    <w:abstractNumId w:val="36"/>
  </w:num>
  <w:num w:numId="17">
    <w:abstractNumId w:val="15"/>
  </w:num>
  <w:num w:numId="18">
    <w:abstractNumId w:val="46"/>
  </w:num>
  <w:num w:numId="19">
    <w:abstractNumId w:val="34"/>
  </w:num>
  <w:num w:numId="20">
    <w:abstractNumId w:val="16"/>
  </w:num>
  <w:num w:numId="21">
    <w:abstractNumId w:val="38"/>
  </w:num>
  <w:num w:numId="22">
    <w:abstractNumId w:val="31"/>
  </w:num>
  <w:num w:numId="23">
    <w:abstractNumId w:val="29"/>
  </w:num>
  <w:num w:numId="24">
    <w:abstractNumId w:val="10"/>
  </w:num>
  <w:num w:numId="25">
    <w:abstractNumId w:val="22"/>
  </w:num>
  <w:num w:numId="26">
    <w:abstractNumId w:val="43"/>
  </w:num>
  <w:num w:numId="27">
    <w:abstractNumId w:val="26"/>
  </w:num>
  <w:num w:numId="28">
    <w:abstractNumId w:val="20"/>
  </w:num>
  <w:num w:numId="29">
    <w:abstractNumId w:val="25"/>
  </w:num>
  <w:num w:numId="30">
    <w:abstractNumId w:val="11"/>
  </w:num>
  <w:num w:numId="31">
    <w:abstractNumId w:val="39"/>
  </w:num>
  <w:num w:numId="32">
    <w:abstractNumId w:val="33"/>
  </w:num>
  <w:num w:numId="33">
    <w:abstractNumId w:val="14"/>
  </w:num>
  <w:num w:numId="34">
    <w:abstractNumId w:val="42"/>
  </w:num>
  <w:num w:numId="35">
    <w:abstractNumId w:val="41"/>
  </w:num>
  <w:num w:numId="36">
    <w:abstractNumId w:val="32"/>
  </w:num>
  <w:num w:numId="37">
    <w:abstractNumId w:val="28"/>
  </w:num>
  <w:num w:numId="38">
    <w:abstractNumId w:val="47"/>
  </w:num>
  <w:num w:numId="39">
    <w:abstractNumId w:val="35"/>
  </w:num>
  <w:num w:numId="40">
    <w:abstractNumId w:val="18"/>
  </w:num>
  <w:num w:numId="41">
    <w:abstractNumId w:val="19"/>
  </w:num>
  <w:num w:numId="42">
    <w:abstractNumId w:val="44"/>
  </w:num>
  <w:num w:numId="43">
    <w:abstractNumId w:val="30"/>
  </w:num>
  <w:num w:numId="44">
    <w:abstractNumId w:val="37"/>
  </w:num>
  <w:num w:numId="45">
    <w:abstractNumId w:val="17"/>
  </w:num>
  <w:num w:numId="46">
    <w:abstractNumId w:val="23"/>
  </w:num>
  <w:num w:numId="47">
    <w:abstractNumId w:val="45"/>
  </w:num>
  <w:num w:numId="48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2"/>
    <w:rsid w:val="000175AC"/>
    <w:rsid w:val="00043604"/>
    <w:rsid w:val="000456BE"/>
    <w:rsid w:val="000C63F5"/>
    <w:rsid w:val="000F7263"/>
    <w:rsid w:val="001436D5"/>
    <w:rsid w:val="001470D3"/>
    <w:rsid w:val="00152637"/>
    <w:rsid w:val="001A4F25"/>
    <w:rsid w:val="001A62AA"/>
    <w:rsid w:val="001B1082"/>
    <w:rsid w:val="001E3ECD"/>
    <w:rsid w:val="001F086F"/>
    <w:rsid w:val="00206C69"/>
    <w:rsid w:val="00212B8B"/>
    <w:rsid w:val="00233897"/>
    <w:rsid w:val="002502B0"/>
    <w:rsid w:val="0037378E"/>
    <w:rsid w:val="00384DC6"/>
    <w:rsid w:val="0038626C"/>
    <w:rsid w:val="003B3A41"/>
    <w:rsid w:val="003E3C86"/>
    <w:rsid w:val="00402E5B"/>
    <w:rsid w:val="00414368"/>
    <w:rsid w:val="00420EE8"/>
    <w:rsid w:val="004962A1"/>
    <w:rsid w:val="004A093B"/>
    <w:rsid w:val="00502942"/>
    <w:rsid w:val="005068ED"/>
    <w:rsid w:val="005465E2"/>
    <w:rsid w:val="00552E02"/>
    <w:rsid w:val="005679B2"/>
    <w:rsid w:val="00585864"/>
    <w:rsid w:val="00596DAF"/>
    <w:rsid w:val="005C2394"/>
    <w:rsid w:val="005F47AA"/>
    <w:rsid w:val="005F7961"/>
    <w:rsid w:val="00607DD2"/>
    <w:rsid w:val="0065300A"/>
    <w:rsid w:val="00664874"/>
    <w:rsid w:val="00687E79"/>
    <w:rsid w:val="006A6138"/>
    <w:rsid w:val="00744B8C"/>
    <w:rsid w:val="0074728F"/>
    <w:rsid w:val="007516B5"/>
    <w:rsid w:val="007577AB"/>
    <w:rsid w:val="0076550F"/>
    <w:rsid w:val="00770EBF"/>
    <w:rsid w:val="007B3ECA"/>
    <w:rsid w:val="007E52D1"/>
    <w:rsid w:val="00801685"/>
    <w:rsid w:val="00826694"/>
    <w:rsid w:val="00852159"/>
    <w:rsid w:val="008565E1"/>
    <w:rsid w:val="008627B0"/>
    <w:rsid w:val="00883049"/>
    <w:rsid w:val="008B0639"/>
    <w:rsid w:val="008C3615"/>
    <w:rsid w:val="008D333F"/>
    <w:rsid w:val="008E2C4A"/>
    <w:rsid w:val="008E2DB9"/>
    <w:rsid w:val="009A7815"/>
    <w:rsid w:val="009B1564"/>
    <w:rsid w:val="00A01AE5"/>
    <w:rsid w:val="00A4438B"/>
    <w:rsid w:val="00A6303D"/>
    <w:rsid w:val="00A648E2"/>
    <w:rsid w:val="00A70A87"/>
    <w:rsid w:val="00AA161B"/>
    <w:rsid w:val="00AD0BBE"/>
    <w:rsid w:val="00AD6810"/>
    <w:rsid w:val="00B03917"/>
    <w:rsid w:val="00B21C59"/>
    <w:rsid w:val="00B7019F"/>
    <w:rsid w:val="00B86613"/>
    <w:rsid w:val="00BC1D58"/>
    <w:rsid w:val="00BD004C"/>
    <w:rsid w:val="00BD1BF3"/>
    <w:rsid w:val="00BE1F59"/>
    <w:rsid w:val="00BE5A50"/>
    <w:rsid w:val="00C718FA"/>
    <w:rsid w:val="00C96442"/>
    <w:rsid w:val="00CC0FDC"/>
    <w:rsid w:val="00D23C37"/>
    <w:rsid w:val="00D67ECD"/>
    <w:rsid w:val="00DA3F8E"/>
    <w:rsid w:val="00DB45B9"/>
    <w:rsid w:val="00DC1FB2"/>
    <w:rsid w:val="00DC6C63"/>
    <w:rsid w:val="00DD6B2A"/>
    <w:rsid w:val="00DF21B8"/>
    <w:rsid w:val="00E0493E"/>
    <w:rsid w:val="00E47714"/>
    <w:rsid w:val="00E66827"/>
    <w:rsid w:val="00E66FCF"/>
    <w:rsid w:val="00E70525"/>
    <w:rsid w:val="00EB3EA9"/>
    <w:rsid w:val="00EE6958"/>
    <w:rsid w:val="00EF5AF7"/>
    <w:rsid w:val="00F06AC7"/>
    <w:rsid w:val="00F262F2"/>
    <w:rsid w:val="00F60BAD"/>
    <w:rsid w:val="00F72342"/>
    <w:rsid w:val="00FA1716"/>
    <w:rsid w:val="00F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D0A2"/>
  <w15:chartTrackingRefBased/>
  <w15:docId w15:val="{4BBB98CA-DDDE-4384-BABE-8EB4331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744B8C"/>
    <w:rPr>
      <w:color w:val="1FB1E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knaveengowda/Capstone-Project-Sporty-sh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D5282CE534569BFAE2D941B48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0AE36-2B34-467F-8232-86CC93751BA3}"/>
      </w:docPartPr>
      <w:docPartBody>
        <w:p w:rsidR="00CE1813" w:rsidRDefault="005E464C">
          <w:pPr>
            <w:pStyle w:val="8F5D5282CE534569BFAE2D941B480AC6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4C"/>
    <w:rsid w:val="000C2BAC"/>
    <w:rsid w:val="001D554D"/>
    <w:rsid w:val="0022352B"/>
    <w:rsid w:val="003C0845"/>
    <w:rsid w:val="00422879"/>
    <w:rsid w:val="00510AF3"/>
    <w:rsid w:val="005E464C"/>
    <w:rsid w:val="00731C6D"/>
    <w:rsid w:val="00913D3C"/>
    <w:rsid w:val="00B61586"/>
    <w:rsid w:val="00B65514"/>
    <w:rsid w:val="00C47526"/>
    <w:rsid w:val="00CE1813"/>
    <w:rsid w:val="00CF39C8"/>
    <w:rsid w:val="00DC6D74"/>
    <w:rsid w:val="00E9030F"/>
    <w:rsid w:val="00FE0BCE"/>
    <w:rsid w:val="00F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D5282CE534569BFAE2D941B480AC6">
    <w:name w:val="8F5D5282CE534569BFAE2D941B480AC6"/>
  </w:style>
  <w:style w:type="paragraph" w:customStyle="1" w:styleId="B8CC216B897D416095B92F804678643E">
    <w:name w:val="B8CC216B897D416095B92F804678643E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customStyle="1" w:styleId="688DA72C61C041ED8DA75467A1AD1EE4">
    <w:name w:val="688DA72C61C041ED8DA75467A1AD1EE4"/>
  </w:style>
  <w:style w:type="paragraph" w:customStyle="1" w:styleId="A54CF2EBCAED4B0E89273AEA4DD49680">
    <w:name w:val="A54CF2EBCAED4B0E89273AEA4DD49680"/>
  </w:style>
  <w:style w:type="paragraph" w:customStyle="1" w:styleId="3B1A69D9AD0B4A7BAB65FEC3A74A4A8D">
    <w:name w:val="3B1A69D9AD0B4A7BAB65FEC3A74A4A8D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  <w:style w:type="paragraph" w:customStyle="1" w:styleId="81412ED08E73464597B2EB3B9AEFF186">
    <w:name w:val="81412ED08E73464597B2EB3B9AEFF186"/>
  </w:style>
  <w:style w:type="paragraph" w:customStyle="1" w:styleId="D800ECD761954516A0EACD9DC9BAF4D2">
    <w:name w:val="D800ECD761954516A0EACD9DC9BAF4D2"/>
  </w:style>
  <w:style w:type="paragraph" w:customStyle="1" w:styleId="9A564E49ED37497AAE348344BD9C99C6">
    <w:name w:val="9A564E49ED37497AAE348344BD9C99C6"/>
  </w:style>
  <w:style w:type="paragraph" w:customStyle="1" w:styleId="8E1B95CEC48A4CB698DD98D15680E320">
    <w:name w:val="8E1B95CEC48A4CB698DD98D15680E320"/>
  </w:style>
  <w:style w:type="paragraph" w:customStyle="1" w:styleId="51F04DCF5E6549DEB933E92BC78D6D81">
    <w:name w:val="51F04DCF5E6549DEB933E92BC78D6D81"/>
  </w:style>
  <w:style w:type="paragraph" w:customStyle="1" w:styleId="CB0793B0610B440788998716AAC7062A">
    <w:name w:val="CB0793B0610B440788998716AAC7062A"/>
  </w:style>
  <w:style w:type="paragraph" w:customStyle="1" w:styleId="4F4D44F8D8C744559CD45292BB38714C">
    <w:name w:val="4F4D44F8D8C744559CD45292BB38714C"/>
  </w:style>
  <w:style w:type="paragraph" w:customStyle="1" w:styleId="97665B4166894E59BCB6D8065E1983C1">
    <w:name w:val="97665B4166894E59BCB6D8065E1983C1"/>
  </w:style>
  <w:style w:type="paragraph" w:customStyle="1" w:styleId="8A34EB421E3D48568C1C0FA6B4C04AFB">
    <w:name w:val="8A34EB421E3D48568C1C0FA6B4C04AFB"/>
  </w:style>
  <w:style w:type="paragraph" w:customStyle="1" w:styleId="B56BEFC7B55A4E20A489BEADF37E3FB5">
    <w:name w:val="B56BEFC7B55A4E20A489BEADF37E3FB5"/>
  </w:style>
  <w:style w:type="paragraph" w:customStyle="1" w:styleId="AEF9C9E6F8C84157BB39E22DEB3DEC2F">
    <w:name w:val="AEF9C9E6F8C84157BB39E22DEB3DEC2F"/>
  </w:style>
  <w:style w:type="paragraph" w:customStyle="1" w:styleId="F001A75B96014A969D74EF6D58BA279C">
    <w:name w:val="F001A75B96014A969D74EF6D58BA279C"/>
  </w:style>
  <w:style w:type="paragraph" w:customStyle="1" w:styleId="993AFD23318B467E82946A9E3AA91D8D">
    <w:name w:val="993AFD23318B467E82946A9E3AA91D8D"/>
  </w:style>
  <w:style w:type="paragraph" w:customStyle="1" w:styleId="95A6C41224084B6C90C353434EF5BC04">
    <w:name w:val="95A6C41224084B6C90C353434EF5BC04"/>
  </w:style>
  <w:style w:type="paragraph" w:customStyle="1" w:styleId="EB87312B2CEA4B0B9F698C434FCD25C4">
    <w:name w:val="EB87312B2CEA4B0B9F698C434FCD25C4"/>
  </w:style>
  <w:style w:type="paragraph" w:customStyle="1" w:styleId="75635DDB31B84A3883E9F8B1B75F942D">
    <w:name w:val="75635DDB31B84A3883E9F8B1B75F942D"/>
  </w:style>
  <w:style w:type="paragraph" w:customStyle="1" w:styleId="BFA52E375E694645B75D26647413BD5B">
    <w:name w:val="BFA52E375E694645B75D26647413BD5B"/>
  </w:style>
  <w:style w:type="paragraph" w:customStyle="1" w:styleId="61DEC9FE21E1428E9B2035FB3363E591">
    <w:name w:val="61DEC9FE21E1428E9B2035FB3363E591"/>
  </w:style>
  <w:style w:type="paragraph" w:customStyle="1" w:styleId="88B2F01FFDFE4D439F7729BC4189B138">
    <w:name w:val="88B2F01FFDFE4D439F7729BC4189B138"/>
  </w:style>
  <w:style w:type="paragraph" w:customStyle="1" w:styleId="97E0F752705740ACB45DF7729D36087F">
    <w:name w:val="97E0F752705740ACB45DF7729D36087F"/>
  </w:style>
  <w:style w:type="paragraph" w:customStyle="1" w:styleId="7688099545154327959CB4EEAFB29BEB">
    <w:name w:val="7688099545154327959CB4EEAFB29BEB"/>
  </w:style>
  <w:style w:type="paragraph" w:customStyle="1" w:styleId="36418C6EE6C546698B095E0CFD39EFA9">
    <w:name w:val="36418C6EE6C546698B095E0CFD39EFA9"/>
  </w:style>
  <w:style w:type="paragraph" w:customStyle="1" w:styleId="DC37C9910E8A4F2298AF3C5FB1C7520B">
    <w:name w:val="DC37C9910E8A4F2298AF3C5FB1C7520B"/>
  </w:style>
  <w:style w:type="paragraph" w:customStyle="1" w:styleId="3F8F2A1B70344AE1ABC70BE3BD1A8D78">
    <w:name w:val="3F8F2A1B70344AE1ABC70BE3BD1A8D78"/>
  </w:style>
  <w:style w:type="paragraph" w:customStyle="1" w:styleId="03BCE495CC414C45ACC2914E39E425F1">
    <w:name w:val="03BCE495CC414C45ACC2914E39E425F1"/>
  </w:style>
  <w:style w:type="paragraph" w:customStyle="1" w:styleId="82B528950B57426BBCF1E03609835B18">
    <w:name w:val="82B528950B57426BBCF1E03609835B18"/>
  </w:style>
  <w:style w:type="paragraph" w:customStyle="1" w:styleId="CEEC8332447C42839D3ECC3564ECCA65">
    <w:name w:val="CEEC8332447C42839D3ECC3564ECCA65"/>
  </w:style>
  <w:style w:type="paragraph" w:customStyle="1" w:styleId="B3EAA725B80647C88E5007481527BF1C">
    <w:name w:val="B3EAA725B80647C88E5007481527BF1C"/>
  </w:style>
  <w:style w:type="paragraph" w:customStyle="1" w:styleId="A6446AACC0184E22873454A0A9CBEDD2">
    <w:name w:val="A6446AACC0184E22873454A0A9CBEDD2"/>
  </w:style>
  <w:style w:type="paragraph" w:customStyle="1" w:styleId="A5B333CD10684E8F987D1E7EDAA4836A">
    <w:name w:val="A5B333CD10684E8F987D1E7EDAA4836A"/>
  </w:style>
  <w:style w:type="paragraph" w:customStyle="1" w:styleId="4E387D4CA5CC453986F22C71A43FE2F9">
    <w:name w:val="4E387D4CA5CC453986F22C71A43FE2F9"/>
  </w:style>
  <w:style w:type="paragraph" w:customStyle="1" w:styleId="4CFBB716365243EABA754831D45F68A6">
    <w:name w:val="4CFBB716365243EABA754831D45F68A6"/>
  </w:style>
  <w:style w:type="paragraph" w:customStyle="1" w:styleId="757D3807AAC242119DDF03B3334EA3EC">
    <w:name w:val="757D3807AAC242119DDF03B3334EA3EC"/>
  </w:style>
  <w:style w:type="paragraph" w:customStyle="1" w:styleId="D852387D99554445A4FEC0D0E09A4A0A">
    <w:name w:val="D852387D99554445A4FEC0D0E09A4A0A"/>
  </w:style>
  <w:style w:type="paragraph" w:customStyle="1" w:styleId="51E0E16452AF4AA5A9B9AB149B1A15AC">
    <w:name w:val="51E0E16452AF4AA5A9B9AB149B1A15AC"/>
  </w:style>
  <w:style w:type="paragraph" w:customStyle="1" w:styleId="38E67FF08B0C48BDB964344E64213B7F">
    <w:name w:val="38E67FF08B0C48BDB964344E64213B7F"/>
  </w:style>
  <w:style w:type="paragraph" w:customStyle="1" w:styleId="C6868BF82BC54551B213C892E7B9B72C">
    <w:name w:val="C6868BF82BC54551B213C892E7B9B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29</TotalTime>
  <Pages>8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Write Up                                                              naveen n k</dc:subject>
  <dc:creator>aDMIN</dc:creator>
  <cp:lastModifiedBy>aDMIN</cp:lastModifiedBy>
  <cp:revision>13</cp:revision>
  <dcterms:created xsi:type="dcterms:W3CDTF">2023-12-14T14:23:00Z</dcterms:created>
  <dcterms:modified xsi:type="dcterms:W3CDTF">2024-01-26T11:59:00Z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